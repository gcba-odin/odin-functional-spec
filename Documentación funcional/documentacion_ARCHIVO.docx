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2736549"/>
    <w:bookmarkStart w:id="1" w:name="_Toc452736579"/>
    <w:bookmarkStart w:id="2" w:name="_Toc452736622"/>
    <w:bookmarkStart w:id="3" w:name="_Toc452736635"/>
    <w:bookmarkStart w:id="4" w:name="_Toc457817849"/>
    <w:bookmarkStart w:id="5" w:name="_Toc461453864"/>
    <w:p w:rsidR="00436702" w:rsidRDefault="00543917" w:rsidP="00C77950">
      <w:pPr>
        <w:pStyle w:val="Ttulo5"/>
        <w:numPr>
          <w:ilvl w:val="0"/>
          <w:numId w:val="0"/>
        </w:num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8171C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6B1764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t>Archivo</w:t>
      </w:r>
    </w:p>
    <w:p w:rsidR="00F81032" w:rsidRDefault="00543917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ES"/>
        </w:rPr>
        <mc:AlternateContent>
          <mc:Choice Requires="wps">
            <w:drawing>
              <wp:inline distT="0" distB="0" distL="0" distR="0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B530C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F031E9" w:rsidP="00F105BE">
      <w:pPr>
        <w:pStyle w:val="Encabezado1"/>
        <w:framePr w:wrap="around"/>
      </w:pPr>
      <w:r>
        <w:t>ODIN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Pr="0030470F" w:rsidRDefault="00B32055" w:rsidP="00B32055">
      <w:pPr>
        <w:rPr>
          <w:rFonts w:cs="Arial"/>
          <w:b/>
          <w:sz w:val="32"/>
          <w:szCs w:val="32"/>
        </w:rPr>
      </w:pPr>
      <w:r w:rsidRPr="0030470F">
        <w:rPr>
          <w:rFonts w:cs="Arial"/>
          <w:b/>
          <w:sz w:val="32"/>
          <w:szCs w:val="32"/>
        </w:rPr>
        <w:lastRenderedPageBreak/>
        <w:t>Historia del documento</w:t>
      </w:r>
    </w:p>
    <w:p w:rsidR="00B32055" w:rsidRPr="0030470F" w:rsidRDefault="00B32055" w:rsidP="00B32055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30470F" w:rsidTr="00584B6D">
        <w:tc>
          <w:tcPr>
            <w:tcW w:w="1008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  <w:bCs/>
              </w:rPr>
            </w:pPr>
            <w:r w:rsidRPr="00B32055">
              <w:rPr>
                <w:rFonts w:cs="Arial"/>
                <w:b/>
                <w:bCs/>
              </w:rPr>
              <w:t>Revisado por:</w:t>
            </w:r>
          </w:p>
        </w:tc>
      </w:tr>
      <w:tr w:rsidR="00B32055" w:rsidRPr="0030470F" w:rsidTr="00584B6D">
        <w:tc>
          <w:tcPr>
            <w:tcW w:w="1008" w:type="dxa"/>
            <w:shd w:val="pct5" w:color="000000" w:fill="FFFFFF"/>
          </w:tcPr>
          <w:p w:rsidR="00A621F0" w:rsidRPr="00B32055" w:rsidRDefault="00B32055" w:rsidP="00A621F0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1.0</w:t>
            </w:r>
          </w:p>
        </w:tc>
        <w:tc>
          <w:tcPr>
            <w:tcW w:w="414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  <w:r w:rsidRPr="00B32055">
              <w:rPr>
                <w:rFonts w:cs="Arial"/>
                <w:b/>
              </w:rPr>
              <w:t>Versión inicial del documento</w:t>
            </w:r>
          </w:p>
        </w:tc>
        <w:tc>
          <w:tcPr>
            <w:tcW w:w="1260" w:type="dxa"/>
            <w:shd w:val="pct5" w:color="000000" w:fill="FFFFFF"/>
          </w:tcPr>
          <w:p w:rsidR="00535F68" w:rsidRPr="00B32055" w:rsidRDefault="002D24E7" w:rsidP="00A621F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3/06</w:t>
            </w:r>
          </w:p>
        </w:tc>
        <w:tc>
          <w:tcPr>
            <w:tcW w:w="126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B32055" w:rsidRPr="00B32055" w:rsidRDefault="00B32055" w:rsidP="00B32055">
            <w:pPr>
              <w:jc w:val="center"/>
              <w:rPr>
                <w:rFonts w:cs="Arial"/>
                <w:b/>
              </w:rPr>
            </w:pPr>
          </w:p>
        </w:tc>
      </w:tr>
      <w:tr w:rsidR="00A621F0" w:rsidRPr="0030470F" w:rsidTr="00584B6D">
        <w:tc>
          <w:tcPr>
            <w:tcW w:w="1008" w:type="dxa"/>
            <w:shd w:val="pct5" w:color="000000" w:fill="FFFFFF"/>
          </w:tcPr>
          <w:p w:rsidR="00A621F0" w:rsidRPr="00B32055" w:rsidRDefault="00A621F0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1.1</w:t>
            </w:r>
          </w:p>
        </w:tc>
        <w:tc>
          <w:tcPr>
            <w:tcW w:w="4140" w:type="dxa"/>
            <w:shd w:val="pct5" w:color="000000" w:fill="FFFFFF"/>
          </w:tcPr>
          <w:p w:rsidR="00A621F0" w:rsidRPr="00B32055" w:rsidRDefault="00A621F0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Adaptación de la documentación</w:t>
            </w:r>
          </w:p>
        </w:tc>
        <w:tc>
          <w:tcPr>
            <w:tcW w:w="1260" w:type="dxa"/>
            <w:shd w:val="pct5" w:color="000000" w:fill="FFFFFF"/>
          </w:tcPr>
          <w:p w:rsidR="00A621F0" w:rsidRDefault="00A621F0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25/07</w:t>
            </w:r>
          </w:p>
        </w:tc>
        <w:tc>
          <w:tcPr>
            <w:tcW w:w="1260" w:type="dxa"/>
            <w:shd w:val="pct5" w:color="000000" w:fill="FFFFFF"/>
          </w:tcPr>
          <w:p w:rsidR="00A621F0" w:rsidRPr="00B32055" w:rsidRDefault="00A621F0" w:rsidP="00B320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A621F0" w:rsidRPr="00B32055" w:rsidRDefault="00A621F0" w:rsidP="00B32055">
            <w:pPr>
              <w:jc w:val="center"/>
              <w:rPr>
                <w:rFonts w:cs="Arial"/>
                <w:b/>
              </w:rPr>
            </w:pPr>
          </w:p>
        </w:tc>
      </w:tr>
      <w:tr w:rsidR="00DB31AA" w:rsidRPr="0030470F" w:rsidTr="00584B6D">
        <w:tc>
          <w:tcPr>
            <w:tcW w:w="1008" w:type="dxa"/>
            <w:shd w:val="pct5" w:color="000000" w:fill="FFFFFF"/>
          </w:tcPr>
          <w:p w:rsidR="00DB31AA" w:rsidRDefault="00DB31AA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1.2</w:t>
            </w:r>
          </w:p>
        </w:tc>
        <w:tc>
          <w:tcPr>
            <w:tcW w:w="4140" w:type="dxa"/>
            <w:shd w:val="pct5" w:color="000000" w:fill="FFFFFF"/>
          </w:tcPr>
          <w:p w:rsidR="00DB31AA" w:rsidRDefault="00894D41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Permitir nombres de archivos repetidos – con excepciones -</w:t>
            </w:r>
          </w:p>
        </w:tc>
        <w:tc>
          <w:tcPr>
            <w:tcW w:w="1260" w:type="dxa"/>
            <w:shd w:val="pct5" w:color="000000" w:fill="FFFFFF"/>
          </w:tcPr>
          <w:p w:rsidR="00DB31AA" w:rsidRDefault="00DB31AA" w:rsidP="00B320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5/09</w:t>
            </w:r>
          </w:p>
        </w:tc>
        <w:tc>
          <w:tcPr>
            <w:tcW w:w="1260" w:type="dxa"/>
            <w:shd w:val="pct5" w:color="000000" w:fill="FFFFFF"/>
          </w:tcPr>
          <w:p w:rsidR="00DB31AA" w:rsidRPr="00B32055" w:rsidRDefault="00DB31AA" w:rsidP="00B3205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DB31AA" w:rsidRPr="00B32055" w:rsidRDefault="00DB31AA" w:rsidP="00B32055">
            <w:pPr>
              <w:jc w:val="center"/>
              <w:rPr>
                <w:rFonts w:cs="Arial"/>
                <w:b/>
              </w:rPr>
            </w:pPr>
          </w:p>
        </w:tc>
      </w:tr>
    </w:tbl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</w:pPr>
    </w:p>
    <w:p w:rsidR="00B32055" w:rsidRDefault="00B32055">
      <w:pPr>
        <w:jc w:val="both"/>
        <w:sectPr w:rsidR="00B32055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6" w:name="_Toc477753220"/>
      <w:bookmarkStart w:id="7" w:name="_Toc477753414"/>
      <w:bookmarkStart w:id="8" w:name="_Toc477753632"/>
      <w:bookmarkStart w:id="9" w:name="_Toc477754150"/>
      <w:bookmarkStart w:id="10" w:name="_Toc477754197"/>
      <w:bookmarkStart w:id="11" w:name="_Toc477754278"/>
      <w:bookmarkStart w:id="12" w:name="_Toc477753211"/>
      <w:bookmarkStart w:id="13" w:name="_Toc477753405"/>
      <w:bookmarkStart w:id="14" w:name="_Toc477753623"/>
      <w:bookmarkStart w:id="15" w:name="_Toc477754141"/>
      <w:bookmarkStart w:id="16" w:name="_Toc477754188"/>
      <w:bookmarkStart w:id="17" w:name="_Toc477754269"/>
    </w:p>
    <w:p w:rsidR="003102CB" w:rsidRPr="003102CB" w:rsidRDefault="00436702" w:rsidP="003102CB">
      <w:pPr>
        <w:pStyle w:val="TablaContenido"/>
        <w:rPr>
          <w:noProof/>
        </w:rPr>
      </w:pPr>
      <w:r>
        <w:t>Tabla de Contenidos</w:t>
      </w:r>
      <w:bookmarkEnd w:id="6"/>
      <w:bookmarkEnd w:id="7"/>
      <w:bookmarkEnd w:id="8"/>
      <w:bookmarkEnd w:id="9"/>
      <w:bookmarkEnd w:id="10"/>
      <w:bookmarkEnd w:id="11"/>
      <w:r w:rsidR="00F34B6D">
        <w:rPr>
          <w:rFonts w:ascii="Times New Roman" w:hAnsi="Times New Roman"/>
          <w:caps/>
          <w:u w:val="single"/>
        </w:rPr>
        <w:fldChar w:fldCharType="begin"/>
      </w:r>
      <w:r>
        <w:rPr>
          <w:rFonts w:ascii="Times New Roman" w:hAnsi="Times New Roman"/>
          <w:caps/>
          <w:u w:val="single"/>
        </w:rPr>
        <w:instrText xml:space="preserve"> TOC \o "1-5" \h \z </w:instrText>
      </w:r>
      <w:r w:rsidR="00F34B6D">
        <w:rPr>
          <w:rFonts w:ascii="Times New Roman" w:hAnsi="Times New Roman"/>
          <w:caps/>
          <w:u w:val="single"/>
        </w:rPr>
        <w:fldChar w:fldCharType="separate"/>
      </w:r>
    </w:p>
    <w:p w:rsidR="003102CB" w:rsidRDefault="003102CB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hyperlink w:anchor="_Toc461453865" w:history="1">
        <w:r w:rsidRPr="0059682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Pr="00596826">
          <w:rPr>
            <w:rStyle w:val="Hipervnculo"/>
          </w:rPr>
          <w:t>Mockups – Usuarios Internos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_Toc461453865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102CB" w:rsidRDefault="003102C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53866" w:history="1">
        <w:r w:rsidRPr="00596826">
          <w:rPr>
            <w:rStyle w:val="Hipervnculo"/>
          </w:rPr>
          <w:t>1.1 Caso de Uso &lt;&lt; Visualizar, destacar, p</w:t>
        </w:r>
        <w:r>
          <w:rPr>
            <w:rStyle w:val="Hipervnculo"/>
          </w:rPr>
          <w:t xml:space="preserve">ublicar, despublicar, crear, </w:t>
        </w:r>
        <w:bookmarkStart w:id="18" w:name="_GoBack"/>
        <w:bookmarkEnd w:id="18"/>
        <w:r w:rsidRPr="00596826">
          <w:rPr>
            <w:rStyle w:val="Hipervnculo"/>
          </w:rPr>
          <w:t xml:space="preserve"> modificar, borrar y descargar Archivo&gt;&gt;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_Toc461453866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102CB" w:rsidRDefault="003102C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53867" w:history="1">
        <w:r w:rsidRPr="00596826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596826">
          <w:rPr>
            <w:rStyle w:val="Hipervnculo"/>
          </w:rPr>
          <w:t>Usuarios autorizados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_Toc461453867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102CB" w:rsidRDefault="003102CB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53868" w:history="1">
        <w:r w:rsidRPr="00596826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Pr="00596826">
          <w:rPr>
            <w:rStyle w:val="Hipervnculo"/>
          </w:rPr>
          <w:t>Mockups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_Toc461453868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36702" w:rsidRDefault="00F34B6D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12"/>
    <w:bookmarkEnd w:id="13"/>
    <w:bookmarkEnd w:id="14"/>
    <w:bookmarkEnd w:id="15"/>
    <w:bookmarkEnd w:id="16"/>
    <w:bookmarkEnd w:id="17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9C409D" w:rsidRPr="00BA6D7D" w:rsidRDefault="009C409D" w:rsidP="009C409D">
      <w:pPr>
        <w:pStyle w:val="Ttulo1"/>
      </w:pPr>
      <w:bookmarkStart w:id="19" w:name="_Toc137873047"/>
      <w:bookmarkStart w:id="20" w:name="_Toc477753218"/>
      <w:bookmarkStart w:id="21" w:name="_Toc477753412"/>
      <w:bookmarkStart w:id="22" w:name="_Toc477753630"/>
      <w:bookmarkStart w:id="23" w:name="_Toc477754148"/>
      <w:bookmarkStart w:id="24" w:name="_Toc477754195"/>
      <w:bookmarkStart w:id="25" w:name="_Toc477754276"/>
      <w:bookmarkStart w:id="26" w:name="_Toc457377929"/>
      <w:bookmarkStart w:id="27" w:name="_Toc461453865"/>
      <w:proofErr w:type="spellStart"/>
      <w:r>
        <w:lastRenderedPageBreak/>
        <w:t>Mockups</w:t>
      </w:r>
      <w:proofErr w:type="spellEnd"/>
      <w:r>
        <w:t xml:space="preserve"> – Usuarios Internos</w:t>
      </w:r>
      <w:bookmarkEnd w:id="26"/>
      <w:bookmarkEnd w:id="27"/>
    </w:p>
    <w:p w:rsidR="00E91269" w:rsidRDefault="00C77950" w:rsidP="00C77950">
      <w:pPr>
        <w:pStyle w:val="Ttulo2"/>
        <w:numPr>
          <w:ilvl w:val="0"/>
          <w:numId w:val="0"/>
        </w:numPr>
        <w:ind w:left="576" w:hanging="576"/>
      </w:pPr>
      <w:bookmarkStart w:id="28" w:name="_Toc461453866"/>
      <w:r>
        <w:t xml:space="preserve">1.1 </w:t>
      </w:r>
      <w:r w:rsidR="000E4905">
        <w:t>Caso</w:t>
      </w:r>
      <w:r w:rsidR="00E91269">
        <w:t xml:space="preserve"> de Uso </w:t>
      </w:r>
      <w:r w:rsidR="00E91269" w:rsidRPr="008D2203">
        <w:t xml:space="preserve">&lt;&lt; </w:t>
      </w:r>
      <w:r w:rsidR="00A27F03">
        <w:t>Visualizar</w:t>
      </w:r>
      <w:r w:rsidR="00780F8B">
        <w:t xml:space="preserve">, </w:t>
      </w:r>
      <w:r w:rsidR="001A6CAC">
        <w:t xml:space="preserve">destacar, </w:t>
      </w:r>
      <w:r w:rsidR="00780F8B">
        <w:t xml:space="preserve">publicar, </w:t>
      </w:r>
      <w:proofErr w:type="spellStart"/>
      <w:r w:rsidR="001979D6">
        <w:t>despublicar</w:t>
      </w:r>
      <w:proofErr w:type="spellEnd"/>
      <w:r w:rsidR="001979D6">
        <w:t xml:space="preserve">, </w:t>
      </w:r>
      <w:r w:rsidR="001A6CAC">
        <w:t xml:space="preserve">crear,     modificar, </w:t>
      </w:r>
      <w:r w:rsidR="003102CB">
        <w:t>borrar</w:t>
      </w:r>
      <w:r w:rsidR="001A6CAC">
        <w:t xml:space="preserve"> y descar</w:t>
      </w:r>
      <w:r w:rsidR="001979D6">
        <w:t>gar</w:t>
      </w:r>
      <w:r w:rsidR="00B739CF">
        <w:t xml:space="preserve"> </w:t>
      </w:r>
      <w:r w:rsidR="002D24E7">
        <w:t>Archivo</w:t>
      </w:r>
      <w:r w:rsidR="00E91269" w:rsidRPr="008D2203">
        <w:t>&gt;&gt;</w:t>
      </w:r>
      <w:bookmarkEnd w:id="28"/>
    </w:p>
    <w:bookmarkEnd w:id="19"/>
    <w:p w:rsidR="00174A36" w:rsidRPr="00174A36" w:rsidRDefault="001A6CAC" w:rsidP="00174A36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</w:rPr>
        <w:t>M</w:t>
      </w:r>
      <w:proofErr w:type="spellStart"/>
      <w:r>
        <w:rPr>
          <w:rFonts w:cs="Arial"/>
          <w:lang w:val="es-ES"/>
        </w:rPr>
        <w:t>ockups</w:t>
      </w:r>
      <w:proofErr w:type="spellEnd"/>
      <w:r>
        <w:rPr>
          <w:rFonts w:cs="Arial"/>
          <w:lang w:val="es-ES"/>
        </w:rPr>
        <w:t xml:space="preserve"> </w:t>
      </w:r>
      <w:r w:rsidR="00174A36">
        <w:rPr>
          <w:rFonts w:cs="Arial"/>
          <w:lang w:val="es-ES"/>
        </w:rPr>
        <w:t>referid</w:t>
      </w:r>
      <w:r w:rsidR="00C649B5">
        <w:rPr>
          <w:rFonts w:cs="Arial"/>
          <w:lang w:val="es-ES"/>
        </w:rPr>
        <w:t>o a las acciones de visualizar</w:t>
      </w:r>
      <w:r>
        <w:rPr>
          <w:rFonts w:cs="Arial"/>
          <w:lang w:val="es-ES"/>
        </w:rPr>
        <w:t xml:space="preserve">, </w:t>
      </w:r>
      <w:r w:rsidR="00174A36">
        <w:rPr>
          <w:rFonts w:cs="Arial"/>
          <w:lang w:val="es-ES"/>
        </w:rPr>
        <w:t xml:space="preserve">publicar, </w:t>
      </w:r>
      <w:proofErr w:type="spellStart"/>
      <w:r w:rsidR="00174A36">
        <w:rPr>
          <w:rFonts w:cs="Arial"/>
          <w:lang w:val="es-ES"/>
        </w:rPr>
        <w:t>despublicar</w:t>
      </w:r>
      <w:proofErr w:type="spellEnd"/>
      <w:r w:rsidR="00174A36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 xml:space="preserve">crear, modificar, </w:t>
      </w:r>
      <w:r w:rsidR="003102CB">
        <w:rPr>
          <w:rFonts w:cs="Arial"/>
          <w:lang w:val="es-ES"/>
        </w:rPr>
        <w:t>borrar</w:t>
      </w:r>
      <w:r>
        <w:rPr>
          <w:rFonts w:cs="Arial"/>
          <w:lang w:val="es-ES"/>
        </w:rPr>
        <w:t xml:space="preserve"> y descargar con sus respectiva</w:t>
      </w:r>
      <w:r w:rsidR="00174A36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</w:t>
      </w:r>
      <w:r w:rsidR="00174A36">
        <w:rPr>
          <w:rFonts w:cs="Arial"/>
          <w:lang w:val="es-ES"/>
        </w:rPr>
        <w:t>descripciones por pantalla.</w:t>
      </w:r>
    </w:p>
    <w:p w:rsidR="009B15A5" w:rsidRDefault="009B15A5" w:rsidP="009B15A5">
      <w:pPr>
        <w:pStyle w:val="Ttulo2"/>
      </w:pPr>
      <w:bookmarkStart w:id="29" w:name="_Toc461453867"/>
      <w:r>
        <w:t>Usuarios autorizados</w:t>
      </w:r>
      <w:bookmarkEnd w:id="29"/>
    </w:p>
    <w:p w:rsidR="009B15A5" w:rsidRPr="009B15A5" w:rsidRDefault="009B15A5" w:rsidP="009B15A5">
      <w:r>
        <w:rPr>
          <w:color w:val="0000FF"/>
        </w:rPr>
        <w:br/>
      </w:r>
      <w:r w:rsidRPr="009B15A5">
        <w:t xml:space="preserve">Los usuarios </w:t>
      </w:r>
      <w:r w:rsidR="00F031E9">
        <w:t>autorizados a</w:t>
      </w:r>
      <w:r w:rsidRPr="009B15A5">
        <w:t xml:space="preserve"> </w:t>
      </w:r>
      <w:r w:rsidR="0017534C" w:rsidRPr="0017534C">
        <w:rPr>
          <w:b/>
        </w:rPr>
        <w:t xml:space="preserve">crear, editar, </w:t>
      </w:r>
      <w:r w:rsidR="00780F8B" w:rsidRPr="00780F8B">
        <w:rPr>
          <w:b/>
        </w:rPr>
        <w:t>visualizar</w:t>
      </w:r>
      <w:r w:rsidR="00780F8B">
        <w:t xml:space="preserve"> y </w:t>
      </w:r>
      <w:r w:rsidR="00780F8B" w:rsidRPr="00780F8B">
        <w:rPr>
          <w:b/>
        </w:rPr>
        <w:t>descargar</w:t>
      </w:r>
      <w:r w:rsidR="00F031E9">
        <w:t xml:space="preserve"> son:</w:t>
      </w:r>
    </w:p>
    <w:p w:rsidR="009B15A5" w:rsidRPr="009B15A5" w:rsidRDefault="009B15A5" w:rsidP="00B74055">
      <w:pPr>
        <w:numPr>
          <w:ilvl w:val="0"/>
          <w:numId w:val="5"/>
        </w:numPr>
      </w:pPr>
      <w:r w:rsidRPr="009B15A5">
        <w:t xml:space="preserve">Usuario </w:t>
      </w:r>
      <w:proofErr w:type="spellStart"/>
      <w:r w:rsidR="003102CB">
        <w:t>SuperAdministrador</w:t>
      </w:r>
      <w:proofErr w:type="spellEnd"/>
      <w:r w:rsidR="003102CB">
        <w:t xml:space="preserve"> (solo Archivos que él haya creado)</w:t>
      </w:r>
    </w:p>
    <w:p w:rsidR="009B15A5" w:rsidRPr="009B15A5" w:rsidRDefault="009B15A5" w:rsidP="00B74055">
      <w:pPr>
        <w:numPr>
          <w:ilvl w:val="0"/>
          <w:numId w:val="5"/>
        </w:numPr>
      </w:pPr>
      <w:r w:rsidRPr="009B15A5">
        <w:t xml:space="preserve">Usuario </w:t>
      </w:r>
      <w:r w:rsidR="003102CB">
        <w:t xml:space="preserve">Administrador </w:t>
      </w:r>
      <w:r w:rsidR="003102CB" w:rsidRPr="003102CB">
        <w:rPr>
          <w:b/>
        </w:rPr>
        <w:t>(fuera de alcance)</w:t>
      </w:r>
    </w:p>
    <w:p w:rsidR="00900F58" w:rsidRDefault="009B15A5" w:rsidP="00B74055">
      <w:pPr>
        <w:numPr>
          <w:ilvl w:val="0"/>
          <w:numId w:val="5"/>
        </w:numPr>
      </w:pPr>
      <w:r w:rsidRPr="009B15A5">
        <w:t xml:space="preserve">Usuario </w:t>
      </w:r>
      <w:r w:rsidR="003102CB">
        <w:t xml:space="preserve">Invitado </w:t>
      </w:r>
      <w:r w:rsidR="003102CB" w:rsidRPr="003102CB">
        <w:rPr>
          <w:b/>
        </w:rPr>
        <w:t>(fuera de alcance)</w:t>
      </w:r>
    </w:p>
    <w:p w:rsidR="00780F8B" w:rsidRDefault="00780F8B" w:rsidP="00780F8B">
      <w:pPr>
        <w:rPr>
          <w:color w:val="0000FF"/>
        </w:rPr>
      </w:pPr>
    </w:p>
    <w:p w:rsidR="00780F8B" w:rsidRPr="00780F8B" w:rsidRDefault="00780F8B" w:rsidP="00780F8B">
      <w:r w:rsidRPr="00780F8B">
        <w:t xml:space="preserve">Los usuarios autorizados </w:t>
      </w:r>
      <w:r w:rsidRPr="0017534C">
        <w:t>a</w:t>
      </w:r>
      <w:r w:rsidRPr="00780F8B">
        <w:rPr>
          <w:b/>
        </w:rPr>
        <w:t xml:space="preserve"> publicar, </w:t>
      </w:r>
      <w:proofErr w:type="spellStart"/>
      <w:r w:rsidRPr="00780F8B">
        <w:rPr>
          <w:b/>
        </w:rPr>
        <w:t>despublicar</w:t>
      </w:r>
      <w:proofErr w:type="spellEnd"/>
      <w:r w:rsidR="00C649B5">
        <w:rPr>
          <w:b/>
        </w:rPr>
        <w:t xml:space="preserve"> </w:t>
      </w:r>
      <w:r w:rsidRPr="00780F8B">
        <w:t>y</w:t>
      </w:r>
      <w:r w:rsidRPr="00780F8B">
        <w:rPr>
          <w:b/>
        </w:rPr>
        <w:t xml:space="preserve"> borrar</w:t>
      </w:r>
      <w:r w:rsidRPr="00780F8B">
        <w:t xml:space="preserve"> son:</w:t>
      </w:r>
    </w:p>
    <w:p w:rsidR="0017534C" w:rsidRDefault="00780F8B" w:rsidP="00B74055">
      <w:pPr>
        <w:pStyle w:val="Prrafodelista"/>
        <w:numPr>
          <w:ilvl w:val="0"/>
          <w:numId w:val="14"/>
        </w:numPr>
      </w:pPr>
      <w:r w:rsidRPr="00780F8B">
        <w:t xml:space="preserve">Usuario </w:t>
      </w:r>
      <w:proofErr w:type="spellStart"/>
      <w:r w:rsidR="003102CB">
        <w:t>SuperAdministrador</w:t>
      </w:r>
      <w:proofErr w:type="spellEnd"/>
    </w:p>
    <w:p w:rsidR="000E4905" w:rsidRPr="00111105" w:rsidRDefault="0017534C" w:rsidP="00B74055">
      <w:pPr>
        <w:pStyle w:val="Prrafodelista"/>
        <w:numPr>
          <w:ilvl w:val="0"/>
          <w:numId w:val="14"/>
        </w:numPr>
      </w:pPr>
      <w:r w:rsidRPr="00780F8B">
        <w:t>Usuario Administrador</w:t>
      </w:r>
      <w:r w:rsidR="003102CB">
        <w:t xml:space="preserve"> </w:t>
      </w:r>
      <w:r w:rsidR="003102CB" w:rsidRPr="003102CB">
        <w:rPr>
          <w:b/>
        </w:rPr>
        <w:t>(fuera de alcance)</w:t>
      </w:r>
      <w:r w:rsidR="008F6D69" w:rsidRPr="0017534C">
        <w:rPr>
          <w:color w:val="0000FF"/>
        </w:rPr>
        <w:br/>
      </w:r>
    </w:p>
    <w:p w:rsidR="000E4905" w:rsidRPr="00111105" w:rsidRDefault="009B15A5" w:rsidP="009B15A5">
      <w:pPr>
        <w:pStyle w:val="Ttulo2"/>
      </w:pPr>
      <w:bookmarkStart w:id="30" w:name="_Toc461453868"/>
      <w:proofErr w:type="spellStart"/>
      <w:r w:rsidRPr="00111105">
        <w:t>Mockups</w:t>
      </w:r>
      <w:bookmarkEnd w:id="30"/>
      <w:proofErr w:type="spellEnd"/>
    </w:p>
    <w:p w:rsidR="00DF4AC8" w:rsidRDefault="00E32502" w:rsidP="00B74055">
      <w:pPr>
        <w:pStyle w:val="Prrafodelista"/>
        <w:numPr>
          <w:ilvl w:val="0"/>
          <w:numId w:val="16"/>
        </w:numPr>
      </w:pPr>
      <w:r>
        <w:rPr>
          <w:noProof/>
          <w:lang w:val="es-ES"/>
        </w:rPr>
        <w:drawing>
          <wp:anchor distT="0" distB="0" distL="114300" distR="114300" simplePos="0" relativeHeight="251672576" behindDoc="1" locked="0" layoutInCell="1" allowOverlap="1" wp14:anchorId="357ACA2F" wp14:editId="42AB4471">
            <wp:simplePos x="0" y="0"/>
            <wp:positionH relativeFrom="margin">
              <wp:align>left</wp:align>
            </wp:positionH>
            <wp:positionV relativeFrom="paragraph">
              <wp:posOffset>174341</wp:posOffset>
            </wp:positionV>
            <wp:extent cx="5612130" cy="3547110"/>
            <wp:effectExtent l="19050" t="19050" r="26670" b="15240"/>
            <wp:wrapTight wrapText="bothSides">
              <wp:wrapPolygon edited="0">
                <wp:start x="-73" y="-116"/>
                <wp:lineTo x="-73" y="21577"/>
                <wp:lineTo x="21629" y="21577"/>
                <wp:lineTo x="21629" y="-116"/>
                <wp:lineTo x="-73" y="-116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Archiv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32502" w:rsidRDefault="00E32502" w:rsidP="00DF4AC8"/>
    <w:p w:rsidR="00E32502" w:rsidRDefault="00DF4AC8" w:rsidP="00DF4AC8">
      <w:r>
        <w:lastRenderedPageBreak/>
        <w:t xml:space="preserve">Al </w:t>
      </w:r>
      <w:proofErr w:type="spellStart"/>
      <w:r>
        <w:t>clickear</w:t>
      </w:r>
      <w:proofErr w:type="spellEnd"/>
      <w:r>
        <w:t xml:space="preserve"> </w:t>
      </w:r>
      <w:r w:rsidR="00111105">
        <w:t xml:space="preserve">sobre la sección </w:t>
      </w:r>
      <w:r w:rsidR="00E32502">
        <w:t>Archivo</w:t>
      </w:r>
      <w:r w:rsidR="00111105">
        <w:t xml:space="preserve"> se </w:t>
      </w:r>
      <w:r w:rsidR="00165F11">
        <w:t>despliega</w:t>
      </w:r>
      <w:r w:rsidR="00111105">
        <w:t xml:space="preserve"> una lista que permite e</w:t>
      </w:r>
      <w:r w:rsidR="00F5720F">
        <w:t xml:space="preserve">legir </w:t>
      </w:r>
      <w:r w:rsidR="007A084F">
        <w:t xml:space="preserve"> entre “Crear Archivo” y </w:t>
      </w:r>
      <w:r w:rsidR="00F5720F">
        <w:t>“</w:t>
      </w:r>
      <w:r>
        <w:t xml:space="preserve">Ver </w:t>
      </w:r>
      <w:r w:rsidR="00E32502">
        <w:t>Archivos”</w:t>
      </w:r>
      <w:r w:rsidR="008119FD">
        <w:t>.</w:t>
      </w:r>
    </w:p>
    <w:p w:rsidR="00E12682" w:rsidRPr="00DF4AC8" w:rsidRDefault="00111105" w:rsidP="00DF4AC8">
      <w:pPr>
        <w:rPr>
          <w:b/>
        </w:rPr>
      </w:pPr>
      <w:r>
        <w:br/>
        <w:t xml:space="preserve">Si Selecciona </w:t>
      </w:r>
      <w:r w:rsidR="00DF4AC8">
        <w:t xml:space="preserve">“Ver </w:t>
      </w:r>
      <w:r w:rsidR="00E32502">
        <w:t>Archivo</w:t>
      </w:r>
      <w:r>
        <w:t>” el usuario podrá:</w:t>
      </w:r>
      <w:r>
        <w:br/>
      </w:r>
    </w:p>
    <w:p w:rsidR="00111105" w:rsidRDefault="00111105" w:rsidP="00B74055">
      <w:pPr>
        <w:pStyle w:val="Prrafodelista"/>
        <w:numPr>
          <w:ilvl w:val="0"/>
          <w:numId w:val="6"/>
        </w:numPr>
      </w:pPr>
      <w:r>
        <w:t xml:space="preserve">Navegar el listado de </w:t>
      </w:r>
      <w:r w:rsidR="00E32502">
        <w:t xml:space="preserve">Archivos: Se </w:t>
      </w:r>
      <w:r w:rsidR="00A7002F">
        <w:t>visualizaran de a 20 (veinte) Ar</w:t>
      </w:r>
      <w:r w:rsidR="00E32502">
        <w:t>chivos</w:t>
      </w:r>
      <w:r>
        <w:t xml:space="preserve"> por página en un orden, por defecto, de publicación más reciente al más antiguo. La cantidad de páginas dependerá de la cantidad de resultados a mostrar. Además, se le permite al usuario saltar directamente a la última página o a la primera.</w:t>
      </w:r>
    </w:p>
    <w:p w:rsidR="00111105" w:rsidRDefault="00111105" w:rsidP="00111105">
      <w:pPr>
        <w:pStyle w:val="Prrafodelista"/>
      </w:pPr>
    </w:p>
    <w:p w:rsidR="00B251E0" w:rsidRPr="00111105" w:rsidRDefault="00111105" w:rsidP="00072940">
      <w:pPr>
        <w:ind w:firstLine="709"/>
      </w:pPr>
      <w:r>
        <w:t xml:space="preserve">El listado detalla, </w:t>
      </w:r>
      <w:r w:rsidR="00E32502">
        <w:t>por Archivo</w:t>
      </w:r>
      <w:r>
        <w:t>, los siguientes datos:</w:t>
      </w:r>
    </w:p>
    <w:p w:rsidR="00B251E0" w:rsidRDefault="00DF4AC8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 xml:space="preserve">Nombre del </w:t>
      </w:r>
      <w:r w:rsidR="001D77F0">
        <w:rPr>
          <w:rFonts w:cs="Arial"/>
          <w:lang w:val="es-ES"/>
        </w:rPr>
        <w:t>Archivo</w:t>
      </w:r>
    </w:p>
    <w:p w:rsidR="00861864" w:rsidRPr="00B739CF" w:rsidRDefault="00861864" w:rsidP="00B74055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>
        <w:rPr>
          <w:rFonts w:cs="Arial"/>
          <w:lang w:val="es-ES"/>
        </w:rPr>
        <w:t>Estado</w:t>
      </w:r>
    </w:p>
    <w:p w:rsidR="00B251E0" w:rsidRDefault="00B251E0" w:rsidP="00B251E0">
      <w:pPr>
        <w:ind w:left="720"/>
      </w:pPr>
    </w:p>
    <w:p w:rsidR="00BF0EBD" w:rsidRDefault="00B251E0" w:rsidP="00B74055">
      <w:pPr>
        <w:numPr>
          <w:ilvl w:val="0"/>
          <w:numId w:val="6"/>
        </w:numPr>
      </w:pPr>
      <w:r>
        <w:t>Aplicar 3 tipos de filtros:</w:t>
      </w:r>
      <w:r w:rsidR="00AC7EBC">
        <w:t xml:space="preserve"> </w:t>
      </w:r>
    </w:p>
    <w:p w:rsidR="00B251E0" w:rsidRPr="00B251E0" w:rsidRDefault="00B251E0" w:rsidP="00B74055">
      <w:pPr>
        <w:numPr>
          <w:ilvl w:val="0"/>
          <w:numId w:val="8"/>
        </w:numPr>
      </w:pPr>
      <w:r>
        <w:rPr>
          <w:rFonts w:cs="Arial"/>
          <w:lang w:val="es-ES"/>
        </w:rPr>
        <w:t>Categoría</w:t>
      </w:r>
    </w:p>
    <w:p w:rsidR="00B251E0" w:rsidRPr="00B251E0" w:rsidRDefault="00DF4AC8" w:rsidP="00B74055">
      <w:pPr>
        <w:numPr>
          <w:ilvl w:val="0"/>
          <w:numId w:val="8"/>
        </w:numPr>
      </w:pPr>
      <w:r>
        <w:rPr>
          <w:rFonts w:cs="Arial"/>
          <w:lang w:val="es-ES"/>
        </w:rPr>
        <w:t>Estado</w:t>
      </w:r>
    </w:p>
    <w:p w:rsidR="00900F58" w:rsidRPr="00900F58" w:rsidRDefault="00DF4AC8" w:rsidP="00B74055">
      <w:pPr>
        <w:numPr>
          <w:ilvl w:val="0"/>
          <w:numId w:val="8"/>
        </w:numPr>
      </w:pPr>
      <w:r>
        <w:rPr>
          <w:rFonts w:cs="Arial"/>
          <w:lang w:val="es-ES"/>
        </w:rPr>
        <w:t>Autor</w:t>
      </w:r>
    </w:p>
    <w:p w:rsidR="00B251E0" w:rsidRPr="00B251E0" w:rsidRDefault="00900F58" w:rsidP="00B251E0">
      <w:pPr>
        <w:ind w:left="1080"/>
        <w:rPr>
          <w:u w:val="single"/>
        </w:rPr>
      </w:pPr>
      <w:r>
        <w:rPr>
          <w:u w:val="single"/>
        </w:rPr>
        <w:br/>
      </w:r>
      <w:r w:rsidR="00B251E0" w:rsidRPr="00B251E0">
        <w:rPr>
          <w:u w:val="single"/>
        </w:rPr>
        <w:t>Consideraciones:</w:t>
      </w:r>
    </w:p>
    <w:p w:rsidR="00B251E0" w:rsidRPr="00B251E0" w:rsidRDefault="00B251E0" w:rsidP="00B74055">
      <w:pPr>
        <w:pStyle w:val="Prrafodelista"/>
        <w:numPr>
          <w:ilvl w:val="0"/>
          <w:numId w:val="9"/>
        </w:numPr>
      </w:pPr>
      <w:r w:rsidRPr="00B251E0">
        <w:rPr>
          <w:rFonts w:cs="Arial"/>
          <w:lang w:val="es-ES"/>
        </w:rPr>
        <w:t xml:space="preserve">Se despliega una lista por filtro y permite elegir más de una opción </w:t>
      </w:r>
      <w:r>
        <w:rPr>
          <w:rFonts w:cs="Arial"/>
          <w:lang w:val="es-ES"/>
        </w:rPr>
        <w:t>(</w:t>
      </w:r>
      <w:proofErr w:type="spellStart"/>
      <w:r>
        <w:rPr>
          <w:rFonts w:cs="Arial"/>
          <w:lang w:val="es-ES"/>
        </w:rPr>
        <w:t>check</w:t>
      </w:r>
      <w:proofErr w:type="spellEnd"/>
      <w:r>
        <w:rPr>
          <w:rFonts w:cs="Arial"/>
          <w:lang w:val="es-ES"/>
        </w:rPr>
        <w:t>)</w:t>
      </w:r>
    </w:p>
    <w:p w:rsidR="00B251E0" w:rsidRPr="00B251E0" w:rsidRDefault="00B251E0" w:rsidP="00B74055">
      <w:pPr>
        <w:pStyle w:val="Prrafodelista"/>
        <w:numPr>
          <w:ilvl w:val="0"/>
          <w:numId w:val="9"/>
        </w:numPr>
      </w:pPr>
      <w:r w:rsidRPr="00B251E0">
        <w:rPr>
          <w:rFonts w:cs="Arial"/>
          <w:lang w:val="es-ES"/>
        </w:rPr>
        <w:t>Se puede aplicar más de un</w:t>
      </w:r>
      <w:r>
        <w:rPr>
          <w:rFonts w:cs="Arial"/>
          <w:lang w:val="es-ES"/>
        </w:rPr>
        <w:t xml:space="preserve"> tipo de</w:t>
      </w:r>
      <w:r w:rsidRPr="00B251E0">
        <w:rPr>
          <w:rFonts w:cs="Arial"/>
          <w:lang w:val="es-ES"/>
        </w:rPr>
        <w:t xml:space="preserve"> filtro o ninguno de ellos.</w:t>
      </w:r>
    </w:p>
    <w:p w:rsidR="00B251E0" w:rsidRPr="00B251E0" w:rsidRDefault="00891625" w:rsidP="00B251E0">
      <w:pPr>
        <w:rPr>
          <w:color w:val="FF0000"/>
        </w:rPr>
      </w:pPr>
      <w:r>
        <w:br/>
      </w:r>
    </w:p>
    <w:p w:rsidR="00AC7EBC" w:rsidRPr="00E32502" w:rsidRDefault="00B251E0" w:rsidP="00AC7EBC">
      <w:pPr>
        <w:numPr>
          <w:ilvl w:val="0"/>
          <w:numId w:val="6"/>
        </w:numPr>
      </w:pPr>
      <w:r w:rsidRPr="00683B46">
        <w:t xml:space="preserve">Utilizar un buscador: el usuario podrá buscar un </w:t>
      </w:r>
      <w:r w:rsidR="00E32502">
        <w:t>Archivo</w:t>
      </w:r>
      <w:r w:rsidRPr="00683B46">
        <w:t xml:space="preserve"> ingresando parte o el nombre completo del </w:t>
      </w:r>
      <w:r w:rsidR="00E32502">
        <w:t>Archivo</w:t>
      </w:r>
      <w:r w:rsidRPr="00683B46">
        <w:t xml:space="preserve"> que desea encontrar. </w:t>
      </w:r>
      <w:r w:rsidR="00F5720F">
        <w:br/>
      </w:r>
    </w:p>
    <w:p w:rsidR="00AC7EBC" w:rsidRPr="00AC7EBC" w:rsidRDefault="00DF4AC8" w:rsidP="00B74055">
      <w:pPr>
        <w:pStyle w:val="Prrafodelista"/>
        <w:numPr>
          <w:ilvl w:val="0"/>
          <w:numId w:val="6"/>
        </w:numPr>
      </w:pPr>
      <w:r>
        <w:t xml:space="preserve">Por </w:t>
      </w:r>
      <w:r w:rsidR="00E32502">
        <w:t>Archivo</w:t>
      </w:r>
      <w:r w:rsidR="00AC7EBC" w:rsidRPr="00AC7EBC">
        <w:t xml:space="preserve">, se </w:t>
      </w:r>
      <w:r w:rsidR="00315D02">
        <w:t xml:space="preserve">muestran las </w:t>
      </w:r>
      <w:r>
        <w:t>siguientes acciones</w:t>
      </w:r>
      <w:r w:rsidR="00AC7EBC" w:rsidRPr="00AC7EBC">
        <w:t>:</w:t>
      </w:r>
    </w:p>
    <w:p w:rsidR="00AC7EBC" w:rsidRPr="00AC7EBC" w:rsidRDefault="00DF4AC8" w:rsidP="00B74055">
      <w:pPr>
        <w:pStyle w:val="Prrafodelista"/>
        <w:numPr>
          <w:ilvl w:val="1"/>
          <w:numId w:val="6"/>
        </w:numPr>
      </w:pPr>
      <w:r>
        <w:t>Ver</w:t>
      </w:r>
      <w:r w:rsidR="00315D02">
        <w:t xml:space="preserve"> </w:t>
      </w:r>
      <w:r w:rsidR="00E32502">
        <w:t>Archivo</w:t>
      </w:r>
    </w:p>
    <w:p w:rsidR="00AC7EBC" w:rsidRPr="00AC7EBC" w:rsidRDefault="00C649B5" w:rsidP="00B74055">
      <w:pPr>
        <w:pStyle w:val="Prrafodelista"/>
        <w:numPr>
          <w:ilvl w:val="1"/>
          <w:numId w:val="6"/>
        </w:numPr>
      </w:pPr>
      <w:r>
        <w:t>Editar Archivo</w:t>
      </w:r>
    </w:p>
    <w:p w:rsidR="00AC7EBC" w:rsidRDefault="003102CB" w:rsidP="00B74055">
      <w:pPr>
        <w:pStyle w:val="Prrafodelista"/>
        <w:numPr>
          <w:ilvl w:val="1"/>
          <w:numId w:val="6"/>
        </w:numPr>
      </w:pPr>
      <w:r>
        <w:t>Borra</w:t>
      </w:r>
      <w:r w:rsidR="00DF4AC8">
        <w:t>r</w:t>
      </w:r>
      <w:r w:rsidR="00315D02">
        <w:t xml:space="preserve"> </w:t>
      </w:r>
      <w:r w:rsidR="00E32502">
        <w:t>Archivo</w:t>
      </w:r>
      <w:r w:rsidR="00B24BE7">
        <w:t>. Requiere confirmación.</w:t>
      </w:r>
    </w:p>
    <w:p w:rsidR="00315D02" w:rsidRDefault="00315D02" w:rsidP="00315D02"/>
    <w:p w:rsidR="00E12682" w:rsidRDefault="00AF24D2" w:rsidP="00AF24D2">
      <w:pPr>
        <w:pStyle w:val="Prrafodelista"/>
        <w:numPr>
          <w:ilvl w:val="0"/>
          <w:numId w:val="10"/>
        </w:numPr>
        <w:rPr>
          <w:b/>
        </w:rPr>
      </w:pPr>
      <w:r>
        <w:t>Seleccionar un Archivo</w:t>
      </w:r>
      <w:r w:rsidR="00861864">
        <w:t xml:space="preserve">: al </w:t>
      </w:r>
      <w:proofErr w:type="spellStart"/>
      <w:r w:rsidR="00861864">
        <w:t>clicker</w:t>
      </w:r>
      <w:proofErr w:type="spellEnd"/>
      <w:r w:rsidR="00861864">
        <w:t xml:space="preserve"> la acción “Ver”</w:t>
      </w:r>
      <w:r w:rsidR="008C3CCD">
        <w:t xml:space="preserve"> de un</w:t>
      </w:r>
      <w:r w:rsidR="00315D02">
        <w:t xml:space="preserve"> </w:t>
      </w:r>
      <w:r>
        <w:t xml:space="preserve">Archivo </w:t>
      </w:r>
      <w:r w:rsidR="00315D02">
        <w:t xml:space="preserve">se accede al mismo </w:t>
      </w:r>
      <w:r w:rsidR="00DC5665">
        <w:rPr>
          <w:b/>
        </w:rPr>
        <w:t>(</w:t>
      </w:r>
      <w:proofErr w:type="spellStart"/>
      <w:r w:rsidR="00DC5665">
        <w:rPr>
          <w:b/>
        </w:rPr>
        <w:t>mocku</w:t>
      </w:r>
      <w:r w:rsidR="00C649B5">
        <w:rPr>
          <w:b/>
        </w:rPr>
        <w:t>p</w:t>
      </w:r>
      <w:proofErr w:type="spellEnd"/>
      <w:r w:rsidR="00C649B5">
        <w:rPr>
          <w:b/>
        </w:rPr>
        <w:t xml:space="preserve"> b</w:t>
      </w:r>
      <w:r w:rsidR="00315D02" w:rsidRPr="00315D02">
        <w:rPr>
          <w:b/>
        </w:rPr>
        <w:t>)</w:t>
      </w:r>
      <w:r w:rsidR="00900F58">
        <w:rPr>
          <w:b/>
        </w:rPr>
        <w:br/>
      </w:r>
      <w:r w:rsidR="00F5720F">
        <w:br/>
      </w:r>
    </w:p>
    <w:p w:rsidR="00283070" w:rsidRDefault="00283070" w:rsidP="00E12682">
      <w:pPr>
        <w:rPr>
          <w:b/>
        </w:rPr>
      </w:pPr>
    </w:p>
    <w:p w:rsidR="003C2734" w:rsidRDefault="00C649B5" w:rsidP="00E12682">
      <w:pPr>
        <w:rPr>
          <w:b/>
        </w:rPr>
      </w:pPr>
      <w:r>
        <w:rPr>
          <w:b/>
        </w:rPr>
        <w:lastRenderedPageBreak/>
        <w:t>b</w:t>
      </w:r>
      <w:r w:rsidR="003A6FA0">
        <w:rPr>
          <w:b/>
        </w:rPr>
        <w:t xml:space="preserve">) </w:t>
      </w:r>
      <w:r w:rsidR="00AF24D2">
        <w:rPr>
          <w:b/>
          <w:noProof/>
          <w:lang w:val="es-ES"/>
        </w:rPr>
        <w:drawing>
          <wp:inline distT="0" distB="0" distL="0" distR="0" wp14:anchorId="3F6D74F3" wp14:editId="652C5635">
            <wp:extent cx="5612021" cy="3515097"/>
            <wp:effectExtent l="19050" t="19050" r="2730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Archiv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71" cy="351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734" w:rsidRDefault="003C2734" w:rsidP="003C2734"/>
    <w:p w:rsidR="003C2734" w:rsidRDefault="00B52765" w:rsidP="003C2734">
      <w:r>
        <w:t xml:space="preserve">Al Seleccionar </w:t>
      </w:r>
      <w:r w:rsidR="00B24BE7">
        <w:t xml:space="preserve">“Ver” </w:t>
      </w:r>
      <w:r w:rsidR="00AF24D2">
        <w:t xml:space="preserve">Archivo </w:t>
      </w:r>
      <w:r w:rsidR="003C2734">
        <w:t>se accede al mismo.  El usuario podrá:</w:t>
      </w:r>
    </w:p>
    <w:p w:rsidR="003C2734" w:rsidRDefault="003C2734" w:rsidP="003C2734"/>
    <w:p w:rsidR="003C2734" w:rsidRPr="008838A0" w:rsidRDefault="001A26B9" w:rsidP="00B74055">
      <w:pPr>
        <w:pStyle w:val="Prrafodelista"/>
        <w:numPr>
          <w:ilvl w:val="0"/>
          <w:numId w:val="11"/>
        </w:numPr>
      </w:pPr>
      <w:r>
        <w:t xml:space="preserve">Ver del </w:t>
      </w:r>
      <w:r w:rsidR="00AF24D2">
        <w:t xml:space="preserve">Archivo </w:t>
      </w:r>
      <w:r w:rsidR="003C2734">
        <w:t>los siguientes datos:</w:t>
      </w:r>
      <w:r w:rsidR="003E4A54">
        <w:br/>
      </w:r>
    </w:p>
    <w:p w:rsidR="003E4A54" w:rsidRPr="00D218D6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 w:rsidRPr="00D218D6">
        <w:rPr>
          <w:rFonts w:ascii="Calibri" w:hAnsi="Calibri" w:cs="Arial"/>
        </w:rPr>
        <w:t xml:space="preserve">Nombre del Archivo 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 w:rsidRPr="00D218D6">
        <w:rPr>
          <w:rFonts w:ascii="Calibri" w:hAnsi="Calibri" w:cs="Arial"/>
        </w:rPr>
        <w:t>Descripción del Archivo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proofErr w:type="spellStart"/>
      <w:r w:rsidRPr="00D218D6">
        <w:rPr>
          <w:rFonts w:ascii="Calibri" w:hAnsi="Calibri" w:cs="Arial"/>
        </w:rPr>
        <w:t>Filetype</w:t>
      </w:r>
      <w:proofErr w:type="spellEnd"/>
      <w:r w:rsidRPr="00D218D6">
        <w:rPr>
          <w:rFonts w:ascii="Calibri" w:hAnsi="Calibri" w:cs="Arial"/>
        </w:rPr>
        <w:t xml:space="preserve"> del Archivo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>Dataset al que pertenece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>Estado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>Frecuencia de actualización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>Organización</w:t>
      </w:r>
    </w:p>
    <w:p w:rsidR="003E4A54" w:rsidRPr="008E4E3F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 xml:space="preserve">Creado por: </w:t>
      </w:r>
      <w:r w:rsidRPr="008E4E3F">
        <w:rPr>
          <w:rFonts w:ascii="Calibri" w:hAnsi="Calibri" w:cs="Arial"/>
        </w:rPr>
        <w:t>Nombre de usuario del Autor (hipervínculo al perfil)</w:t>
      </w:r>
    </w:p>
    <w:p w:rsidR="003E4A54" w:rsidRPr="0056669F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>Usuario r</w:t>
      </w:r>
      <w:r w:rsidRPr="00D218D6">
        <w:rPr>
          <w:rFonts w:ascii="Calibri" w:hAnsi="Calibri" w:cs="Arial"/>
        </w:rPr>
        <w:t>esponsable (hipervínculo al perfil)</w:t>
      </w:r>
    </w:p>
    <w:p w:rsidR="003E4A54" w:rsidRPr="00D218D6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 w:rsidRPr="00D218D6">
        <w:rPr>
          <w:rFonts w:ascii="Calibri" w:hAnsi="Calibri" w:cs="Arial"/>
        </w:rPr>
        <w:t>Fecha y hora de creación</w:t>
      </w:r>
    </w:p>
    <w:p w:rsidR="003E4A54" w:rsidRPr="00D218D6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 w:rsidRPr="00D218D6">
        <w:rPr>
          <w:rFonts w:ascii="Calibri" w:hAnsi="Calibri" w:cs="Arial"/>
        </w:rPr>
        <w:t>Fecha y hora de publicación  (en caso de existir)</w:t>
      </w:r>
    </w:p>
    <w:p w:rsidR="003E4A54" w:rsidRPr="00D218D6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 w:rsidRPr="00D218D6">
        <w:rPr>
          <w:rFonts w:ascii="Calibri" w:hAnsi="Calibri" w:cs="Arial"/>
        </w:rPr>
        <w:t xml:space="preserve">Fecha y hora </w:t>
      </w:r>
      <w:r>
        <w:rPr>
          <w:rFonts w:ascii="Calibri" w:hAnsi="Calibri" w:cs="Arial"/>
        </w:rPr>
        <w:t>actualización</w:t>
      </w:r>
      <w:r w:rsidRPr="00D218D6">
        <w:rPr>
          <w:rFonts w:ascii="Calibri" w:hAnsi="Calibri" w:cs="Arial"/>
        </w:rPr>
        <w:t xml:space="preserve"> (en caso de existir)</w:t>
      </w:r>
    </w:p>
    <w:p w:rsidR="003E4A54" w:rsidRPr="00D218D6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>
        <w:rPr>
          <w:rFonts w:ascii="Calibri" w:hAnsi="Calibri" w:cs="Arial"/>
        </w:rPr>
        <w:t>URL</w:t>
      </w:r>
    </w:p>
    <w:p w:rsidR="003E4A54" w:rsidRPr="00D218D6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</w:rPr>
      </w:pPr>
      <w:r w:rsidRPr="00D218D6">
        <w:rPr>
          <w:rFonts w:ascii="Calibri" w:hAnsi="Calibri" w:cs="Arial"/>
        </w:rPr>
        <w:t>Mostrar en “</w:t>
      </w:r>
      <w:r>
        <w:rPr>
          <w:rFonts w:ascii="Calibri" w:hAnsi="Calibri" w:cs="Arial"/>
        </w:rPr>
        <w:t>Actualizaciones</w:t>
      </w:r>
      <w:r w:rsidRPr="00D218D6">
        <w:rPr>
          <w:rFonts w:ascii="Calibri" w:hAnsi="Calibri" w:cs="Arial"/>
        </w:rPr>
        <w:t>” (</w:t>
      </w:r>
      <w:proofErr w:type="spellStart"/>
      <w:r w:rsidRPr="00D218D6">
        <w:rPr>
          <w:rFonts w:ascii="Calibri" w:hAnsi="Calibri" w:cs="Arial"/>
        </w:rPr>
        <w:t>check</w:t>
      </w:r>
      <w:proofErr w:type="spellEnd"/>
      <w:r w:rsidRPr="00D218D6">
        <w:rPr>
          <w:rFonts w:ascii="Calibri" w:hAnsi="Calibri" w:cs="Arial"/>
        </w:rPr>
        <w:t>)</w:t>
      </w:r>
    </w:p>
    <w:p w:rsidR="003E4A54" w:rsidRDefault="003E4A54" w:rsidP="003E4A54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ascii="Calibri" w:hAnsi="Calibri" w:cs="Arial"/>
          <w:color w:val="000000" w:themeColor="text1"/>
        </w:rPr>
      </w:pPr>
      <w:r w:rsidRPr="008E4E3F">
        <w:rPr>
          <w:rFonts w:ascii="Calibri" w:hAnsi="Calibri" w:cs="Arial"/>
          <w:color w:val="000000" w:themeColor="text1"/>
        </w:rPr>
        <w:t>Campos adicionales</w:t>
      </w:r>
    </w:p>
    <w:p w:rsidR="003C2734" w:rsidRPr="009B78C9" w:rsidRDefault="00B24BE7" w:rsidP="003E4A54">
      <w:pPr>
        <w:pStyle w:val="Prrafodelista"/>
        <w:shd w:val="clear" w:color="auto" w:fill="FCFCFC"/>
        <w:spacing w:before="100" w:beforeAutospacing="1" w:after="100" w:afterAutospacing="1"/>
        <w:ind w:left="1789"/>
        <w:rPr>
          <w:rFonts w:cs="Arial"/>
          <w:lang w:val="es-ES"/>
        </w:rPr>
      </w:pPr>
      <w:r w:rsidRPr="009B78C9">
        <w:rPr>
          <w:rFonts w:cs="Arial"/>
          <w:lang w:val="es-ES"/>
        </w:rPr>
        <w:br/>
      </w:r>
    </w:p>
    <w:p w:rsidR="003C2734" w:rsidRPr="001C2328" w:rsidRDefault="00042384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Ver R</w:t>
      </w:r>
      <w:r w:rsidR="003C2734">
        <w:rPr>
          <w:rFonts w:cs="Arial"/>
          <w:lang w:val="es-ES"/>
        </w:rPr>
        <w:t xml:space="preserve">ecursos asociados al </w:t>
      </w:r>
      <w:r w:rsidR="0059184F">
        <w:rPr>
          <w:rFonts w:cs="Arial"/>
          <w:lang w:val="es-ES"/>
        </w:rPr>
        <w:t>Archivo</w:t>
      </w:r>
      <w:r>
        <w:rPr>
          <w:rFonts w:cs="Arial"/>
          <w:lang w:val="es-ES"/>
        </w:rPr>
        <w:t xml:space="preserve"> – botón “Recursos a</w:t>
      </w:r>
      <w:r w:rsidR="001C2328">
        <w:rPr>
          <w:rFonts w:cs="Arial"/>
          <w:lang w:val="es-ES"/>
        </w:rPr>
        <w:t>sociados”</w:t>
      </w:r>
      <w:r w:rsidR="003C2734">
        <w:rPr>
          <w:rFonts w:cs="Arial"/>
          <w:lang w:val="es-ES"/>
        </w:rPr>
        <w:t xml:space="preserve"> </w:t>
      </w:r>
      <w:r w:rsidR="003C2734" w:rsidRPr="003102CB">
        <w:rPr>
          <w:rFonts w:cs="Arial"/>
          <w:lang w:val="es-ES"/>
        </w:rPr>
        <w:t>(</w:t>
      </w:r>
      <w:r w:rsidR="00C649B5" w:rsidRPr="003102CB">
        <w:rPr>
          <w:rFonts w:cs="Arial"/>
          <w:lang w:val="es-ES"/>
        </w:rPr>
        <w:t xml:space="preserve">vistas </w:t>
      </w:r>
      <w:r w:rsidR="0059184F" w:rsidRPr="003102CB">
        <w:rPr>
          <w:rFonts w:cs="Arial"/>
          <w:lang w:val="es-ES"/>
        </w:rPr>
        <w:t>y visualizaciones:</w:t>
      </w:r>
      <w:r w:rsidR="0059184F">
        <w:rPr>
          <w:rFonts w:cs="Arial"/>
          <w:b/>
          <w:lang w:val="es-ES"/>
        </w:rPr>
        <w:t xml:space="preserve"> </w:t>
      </w:r>
      <w:proofErr w:type="spellStart"/>
      <w:r w:rsidR="00C649B5">
        <w:rPr>
          <w:rFonts w:cs="Arial"/>
          <w:b/>
          <w:lang w:val="es-ES"/>
        </w:rPr>
        <w:t>mockup</w:t>
      </w:r>
      <w:proofErr w:type="spellEnd"/>
      <w:r w:rsidR="00C649B5">
        <w:rPr>
          <w:rFonts w:cs="Arial"/>
          <w:b/>
          <w:lang w:val="es-ES"/>
        </w:rPr>
        <w:t xml:space="preserve"> c</w:t>
      </w:r>
      <w:r w:rsidR="003C2734" w:rsidRPr="003C2734">
        <w:rPr>
          <w:rFonts w:cs="Arial"/>
          <w:b/>
          <w:lang w:val="es-ES"/>
        </w:rPr>
        <w:t>)</w:t>
      </w:r>
    </w:p>
    <w:p w:rsidR="00CF21B6" w:rsidRPr="00BF6F32" w:rsidRDefault="001C2328" w:rsidP="009B78C9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Descargar </w:t>
      </w:r>
      <w:r w:rsidR="0059184F">
        <w:rPr>
          <w:rFonts w:cs="Arial"/>
          <w:lang w:val="es-ES"/>
        </w:rPr>
        <w:t xml:space="preserve">el Archivo </w:t>
      </w:r>
      <w:r>
        <w:rPr>
          <w:rFonts w:cs="Arial"/>
          <w:lang w:val="es-ES"/>
        </w:rPr>
        <w:t xml:space="preserve">– </w:t>
      </w:r>
      <w:r w:rsidR="00891625">
        <w:rPr>
          <w:rFonts w:cs="Arial"/>
          <w:lang w:val="es-ES"/>
        </w:rPr>
        <w:t>botón</w:t>
      </w:r>
      <w:r>
        <w:rPr>
          <w:rFonts w:cs="Arial"/>
          <w:lang w:val="es-ES"/>
        </w:rPr>
        <w:t xml:space="preserve"> “Descargar” </w:t>
      </w:r>
    </w:p>
    <w:p w:rsidR="003C2734" w:rsidRPr="003C2734" w:rsidRDefault="00042384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/>
        </w:rPr>
        <w:t>Crear R</w:t>
      </w:r>
      <w:r w:rsidR="001C2328">
        <w:rPr>
          <w:rFonts w:cs="Arial"/>
          <w:lang w:val="es-ES"/>
        </w:rPr>
        <w:t xml:space="preserve">ecurso </w:t>
      </w:r>
      <w:r w:rsidR="00A7002F">
        <w:rPr>
          <w:rFonts w:cs="Arial"/>
          <w:lang w:val="es-ES"/>
        </w:rPr>
        <w:t>asociado al A</w:t>
      </w:r>
      <w:r w:rsidR="00155221">
        <w:rPr>
          <w:rFonts w:cs="Arial"/>
          <w:lang w:val="es-ES"/>
        </w:rPr>
        <w:t xml:space="preserve">rchivo </w:t>
      </w:r>
      <w:r>
        <w:rPr>
          <w:rFonts w:cs="Arial"/>
          <w:lang w:val="es-ES"/>
        </w:rPr>
        <w:t>– botón “Crear R</w:t>
      </w:r>
      <w:r w:rsidR="001C2328">
        <w:rPr>
          <w:rFonts w:cs="Arial"/>
          <w:lang w:val="es-ES"/>
        </w:rPr>
        <w:t>ecurso</w:t>
      </w:r>
      <w:r w:rsidR="00155221">
        <w:rPr>
          <w:rFonts w:cs="Arial"/>
          <w:lang w:val="es-ES"/>
        </w:rPr>
        <w:t xml:space="preserve"> asociado</w:t>
      </w:r>
      <w:r w:rsidR="001C2328">
        <w:rPr>
          <w:rFonts w:cs="Arial"/>
          <w:lang w:val="es-ES"/>
        </w:rPr>
        <w:t>”</w:t>
      </w:r>
      <w:r w:rsidR="003C2734">
        <w:rPr>
          <w:rFonts w:cs="Arial"/>
          <w:lang w:val="es-ES"/>
        </w:rPr>
        <w:t xml:space="preserve"> </w:t>
      </w:r>
      <w:r w:rsidR="003C2734" w:rsidRPr="003C2734">
        <w:rPr>
          <w:rFonts w:cs="Arial"/>
          <w:b/>
          <w:lang w:val="es-ES"/>
        </w:rPr>
        <w:t>(</w:t>
      </w:r>
      <w:r w:rsidR="00F5720F">
        <w:rPr>
          <w:rFonts w:cs="Arial"/>
          <w:b/>
          <w:lang w:val="es-ES"/>
        </w:rPr>
        <w:t>fuera de alcance</w:t>
      </w:r>
      <w:r w:rsidR="003C2734" w:rsidRPr="003C2734">
        <w:rPr>
          <w:rFonts w:cs="Arial"/>
          <w:b/>
          <w:lang w:val="es-ES"/>
        </w:rPr>
        <w:t>)</w:t>
      </w:r>
    </w:p>
    <w:p w:rsidR="003C2734" w:rsidRDefault="003C2734" w:rsidP="00B74055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Vista</w:t>
      </w:r>
    </w:p>
    <w:p w:rsidR="00155221" w:rsidRDefault="00155221" w:rsidP="00B74055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Visualización</w:t>
      </w:r>
    </w:p>
    <w:p w:rsidR="00155221" w:rsidRDefault="00155221" w:rsidP="00155221">
      <w:pPr>
        <w:pStyle w:val="Prrafodelista"/>
        <w:numPr>
          <w:ilvl w:val="2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Gráfico</w:t>
      </w:r>
    </w:p>
    <w:p w:rsidR="003C2734" w:rsidRPr="003C2734" w:rsidRDefault="00155221" w:rsidP="00155221">
      <w:pPr>
        <w:pStyle w:val="Prrafodelista"/>
        <w:numPr>
          <w:ilvl w:val="2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Mapa</w:t>
      </w:r>
      <w:r w:rsidR="003C2734">
        <w:rPr>
          <w:rFonts w:cs="Arial"/>
          <w:lang w:val="es-ES"/>
        </w:rPr>
        <w:br/>
      </w:r>
    </w:p>
    <w:p w:rsidR="00E055B7" w:rsidRPr="009C761D" w:rsidRDefault="00042384" w:rsidP="009C761D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/>
        </w:rPr>
        <w:t>Publicar el Archivo</w:t>
      </w:r>
      <w:r w:rsidR="000374F9" w:rsidRPr="00F92740">
        <w:rPr>
          <w:rFonts w:cs="Arial"/>
          <w:lang w:val="es-ES"/>
        </w:rPr>
        <w:t xml:space="preserve"> – botón “Publicar”</w:t>
      </w:r>
      <w:r>
        <w:rPr>
          <w:rFonts w:cs="Arial"/>
          <w:lang w:val="es-ES"/>
        </w:rPr>
        <w:t xml:space="preserve"> / </w:t>
      </w:r>
      <w:proofErr w:type="spellStart"/>
      <w:r>
        <w:rPr>
          <w:rFonts w:cs="Arial"/>
          <w:lang w:val="es-ES"/>
        </w:rPr>
        <w:t>Despublicar</w:t>
      </w:r>
      <w:proofErr w:type="spellEnd"/>
      <w:r>
        <w:rPr>
          <w:rFonts w:cs="Arial"/>
          <w:lang w:val="es-ES"/>
        </w:rPr>
        <w:t xml:space="preserve"> el Archivo</w:t>
      </w:r>
      <w:r w:rsidR="000374F9">
        <w:rPr>
          <w:rFonts w:cs="Arial"/>
          <w:lang w:val="es-ES"/>
        </w:rPr>
        <w:t xml:space="preserve"> – botón “</w:t>
      </w:r>
      <w:proofErr w:type="spellStart"/>
      <w:r w:rsidR="000374F9">
        <w:rPr>
          <w:rFonts w:cs="Arial"/>
          <w:lang w:val="es-ES"/>
        </w:rPr>
        <w:t>Despublicar</w:t>
      </w:r>
      <w:proofErr w:type="spellEnd"/>
      <w:r w:rsidR="000374F9">
        <w:rPr>
          <w:rFonts w:cs="Arial"/>
          <w:lang w:val="es-ES"/>
        </w:rPr>
        <w:t xml:space="preserve">”, (según corresponda) </w:t>
      </w:r>
      <w:r w:rsidR="000374F9">
        <w:rPr>
          <w:rFonts w:cs="Arial"/>
          <w:b/>
          <w:lang w:val="es-ES"/>
        </w:rPr>
        <w:t>(</w:t>
      </w:r>
      <w:proofErr w:type="spellStart"/>
      <w:r w:rsidR="000374F9">
        <w:rPr>
          <w:rFonts w:cs="Arial"/>
          <w:b/>
          <w:lang w:val="es-ES"/>
        </w:rPr>
        <w:t>m</w:t>
      </w:r>
      <w:r w:rsidR="00DC5665">
        <w:rPr>
          <w:rFonts w:cs="Arial"/>
          <w:b/>
          <w:lang w:val="es-ES"/>
        </w:rPr>
        <w:t>ocku</w:t>
      </w:r>
      <w:r w:rsidR="00C649B5">
        <w:rPr>
          <w:rFonts w:cs="Arial"/>
          <w:b/>
          <w:lang w:val="es-ES"/>
        </w:rPr>
        <w:t>p</w:t>
      </w:r>
      <w:proofErr w:type="spellEnd"/>
      <w:r w:rsidR="00C649B5">
        <w:rPr>
          <w:rFonts w:cs="Arial"/>
          <w:b/>
          <w:lang w:val="es-ES"/>
        </w:rPr>
        <w:t xml:space="preserve"> d</w:t>
      </w:r>
      <w:r w:rsidR="003F562B">
        <w:rPr>
          <w:rFonts w:cs="Arial"/>
          <w:b/>
          <w:lang w:val="es-ES"/>
        </w:rPr>
        <w:t>)</w:t>
      </w:r>
      <w:r w:rsidR="001C2328">
        <w:rPr>
          <w:rFonts w:cs="Arial"/>
          <w:b/>
          <w:lang w:val="es-ES"/>
        </w:rPr>
        <w:br/>
      </w:r>
    </w:p>
    <w:p w:rsidR="009C761D" w:rsidRPr="00D77326" w:rsidRDefault="009C761D" w:rsidP="009C761D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1C2328">
        <w:rPr>
          <w:rFonts w:cs="Arial"/>
          <w:lang w:val="es-ES"/>
        </w:rPr>
        <w:t>Editar y/</w:t>
      </w:r>
      <w:r w:rsidR="00BF6F32">
        <w:rPr>
          <w:rFonts w:cs="Arial"/>
          <w:lang w:val="es-ES"/>
        </w:rPr>
        <w:t xml:space="preserve">o borrar Archivo </w:t>
      </w:r>
      <w:r w:rsidRPr="00186C12">
        <w:rPr>
          <w:rFonts w:cs="Arial"/>
          <w:lang w:val="es-ES"/>
        </w:rPr>
        <w:t>– botón “</w:t>
      </w:r>
      <w:r w:rsidRPr="00186C12">
        <w:rPr>
          <w:rFonts w:cs="Arial"/>
          <w:lang w:val="es-ES" w:eastAsia="es-AR"/>
        </w:rPr>
        <w:t>•••”</w:t>
      </w:r>
      <w:r>
        <w:rPr>
          <w:rFonts w:cs="Arial"/>
          <w:lang w:val="es-ES" w:eastAsia="es-AR"/>
        </w:rPr>
        <w:t xml:space="preserve"> :</w:t>
      </w:r>
    </w:p>
    <w:p w:rsidR="009C761D" w:rsidRPr="006F5FB5" w:rsidRDefault="009C761D" w:rsidP="009C761D">
      <w:pPr>
        <w:pStyle w:val="Prrafodelista"/>
        <w:numPr>
          <w:ilvl w:val="0"/>
          <w:numId w:val="13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 w:eastAsia="es-AR"/>
        </w:rPr>
        <w:t xml:space="preserve">Si elige borrar: </w:t>
      </w:r>
      <w:r>
        <w:rPr>
          <w:rFonts w:cs="Arial"/>
          <w:lang w:val="es-ES"/>
        </w:rPr>
        <w:t>mediante una ventan</w:t>
      </w:r>
      <w:r w:rsidRPr="00F92740">
        <w:rPr>
          <w:rFonts w:cs="Arial"/>
          <w:lang w:val="es-ES"/>
        </w:rPr>
        <w:t>a emergente se le pide al usuario confirmar la acción o cancelar</w:t>
      </w:r>
      <w:r>
        <w:rPr>
          <w:rFonts w:cs="Arial"/>
          <w:lang w:val="es-ES"/>
        </w:rPr>
        <w:t>la.</w:t>
      </w:r>
      <w:r w:rsidR="006F5FB5">
        <w:rPr>
          <w:rFonts w:cs="Arial"/>
          <w:lang w:val="es-ES"/>
        </w:rPr>
        <w:t xml:space="preserve"> </w:t>
      </w:r>
      <w:r w:rsidR="006F5FB5" w:rsidRPr="006F5FB5">
        <w:rPr>
          <w:rFonts w:cs="Arial"/>
          <w:b/>
          <w:lang w:val="es-ES"/>
        </w:rPr>
        <w:t>(</w:t>
      </w:r>
      <w:proofErr w:type="spellStart"/>
      <w:r w:rsidR="006F5FB5" w:rsidRPr="006F5FB5">
        <w:rPr>
          <w:rFonts w:cs="Arial"/>
          <w:b/>
          <w:lang w:val="es-ES"/>
        </w:rPr>
        <w:t>mockups</w:t>
      </w:r>
      <w:proofErr w:type="spellEnd"/>
      <w:r w:rsidR="00C649B5">
        <w:rPr>
          <w:rFonts w:cs="Arial"/>
          <w:b/>
          <w:lang w:val="es-ES"/>
        </w:rPr>
        <w:t xml:space="preserve"> h</w:t>
      </w:r>
      <w:r w:rsidR="006F5FB5" w:rsidRPr="006F5FB5">
        <w:rPr>
          <w:rFonts w:cs="Arial"/>
          <w:b/>
          <w:lang w:val="es-ES"/>
        </w:rPr>
        <w:t>)</w:t>
      </w:r>
    </w:p>
    <w:p w:rsidR="009C761D" w:rsidRPr="003C2734" w:rsidRDefault="009C761D" w:rsidP="009C761D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D77326">
        <w:rPr>
          <w:rFonts w:cs="Arial"/>
          <w:lang w:val="es-ES"/>
        </w:rPr>
        <w:t>Si elige editar:  permite la edición de los campos</w:t>
      </w:r>
      <w:r w:rsidR="00D37029">
        <w:rPr>
          <w:rFonts w:cs="Arial"/>
          <w:lang w:val="es-ES"/>
        </w:rPr>
        <w:t xml:space="preserve"> </w:t>
      </w:r>
      <w:r w:rsidR="00D37029" w:rsidRPr="00D37029">
        <w:rPr>
          <w:rFonts w:cs="Arial"/>
          <w:b/>
          <w:lang w:val="es-ES"/>
        </w:rPr>
        <w:t>(</w:t>
      </w:r>
      <w:proofErr w:type="spellStart"/>
      <w:r w:rsidR="00D37029" w:rsidRPr="00D37029">
        <w:rPr>
          <w:rFonts w:cs="Arial"/>
          <w:b/>
          <w:lang w:val="es-ES"/>
        </w:rPr>
        <w:t>mockup</w:t>
      </w:r>
      <w:proofErr w:type="spellEnd"/>
      <w:r w:rsidR="00C649B5">
        <w:rPr>
          <w:rFonts w:cs="Arial"/>
          <w:b/>
          <w:lang w:val="es-ES"/>
        </w:rPr>
        <w:t xml:space="preserve"> g</w:t>
      </w:r>
      <w:r w:rsidR="00D37029" w:rsidRPr="00D37029">
        <w:rPr>
          <w:rFonts w:cs="Arial"/>
          <w:b/>
          <w:lang w:val="es-ES"/>
        </w:rPr>
        <w:t>)</w:t>
      </w:r>
      <w:r w:rsidRPr="00D77326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y/o gráficos y/o visualizaciones </w:t>
      </w:r>
      <w:r w:rsidRPr="00D77326">
        <w:rPr>
          <w:rFonts w:cs="Arial"/>
          <w:lang w:val="es-ES"/>
        </w:rPr>
        <w:t>según correspo</w:t>
      </w:r>
      <w:r w:rsidR="00042384">
        <w:rPr>
          <w:rFonts w:cs="Arial"/>
          <w:lang w:val="es-ES"/>
        </w:rPr>
        <w:t>nda el tipo de Archivo e</w:t>
      </w:r>
      <w:r>
        <w:rPr>
          <w:rFonts w:cs="Arial"/>
          <w:lang w:val="es-ES"/>
        </w:rPr>
        <w:t xml:space="preserve">legido </w:t>
      </w:r>
      <w:r w:rsidRPr="005B4748">
        <w:rPr>
          <w:b/>
        </w:rPr>
        <w:t>(</w:t>
      </w:r>
      <w:r w:rsidRPr="003C2734">
        <w:rPr>
          <w:rFonts w:cs="Arial"/>
          <w:b/>
          <w:lang w:val="es-ES"/>
        </w:rPr>
        <w:t>fuer</w:t>
      </w:r>
      <w:r>
        <w:rPr>
          <w:rFonts w:cs="Arial"/>
          <w:b/>
          <w:lang w:val="es-ES"/>
        </w:rPr>
        <w:t>a de alcance</w:t>
      </w:r>
      <w:r w:rsidRPr="003C2734">
        <w:rPr>
          <w:rFonts w:cs="Arial"/>
          <w:b/>
          <w:lang w:val="es-ES"/>
        </w:rPr>
        <w:t>)</w:t>
      </w:r>
    </w:p>
    <w:p w:rsidR="00E055B7" w:rsidRPr="00CF7335" w:rsidRDefault="00E055B7" w:rsidP="00E055B7">
      <w:pPr>
        <w:pStyle w:val="Prrafodelista"/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</w:p>
    <w:p w:rsidR="00900F58" w:rsidRPr="00CF21B6" w:rsidRDefault="008119FD" w:rsidP="001979D6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noProof/>
          <w:lang w:val="es-ES"/>
        </w:rPr>
        <w:drawing>
          <wp:anchor distT="0" distB="0" distL="114300" distR="114300" simplePos="0" relativeHeight="251673600" behindDoc="1" locked="0" layoutInCell="1" allowOverlap="1" wp14:anchorId="70F4177A" wp14:editId="5F35968F">
            <wp:simplePos x="0" y="0"/>
            <wp:positionH relativeFrom="margin">
              <wp:posOffset>5715</wp:posOffset>
            </wp:positionH>
            <wp:positionV relativeFrom="paragraph">
              <wp:posOffset>271145</wp:posOffset>
            </wp:positionV>
            <wp:extent cx="5612130" cy="3219450"/>
            <wp:effectExtent l="19050" t="19050" r="26670" b="19050"/>
            <wp:wrapTight wrapText="bothSides">
              <wp:wrapPolygon edited="0">
                <wp:start x="-73" y="-128"/>
                <wp:lineTo x="-73" y="21600"/>
                <wp:lineTo x="21629" y="21600"/>
                <wp:lineTo x="21629" y="-128"/>
                <wp:lineTo x="-73" y="-12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carArchiv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49B5">
        <w:rPr>
          <w:rFonts w:cs="Arial"/>
          <w:b/>
          <w:lang w:val="es-ES"/>
        </w:rPr>
        <w:t>d</w:t>
      </w:r>
      <w:r w:rsidR="00981869">
        <w:rPr>
          <w:rFonts w:cs="Arial"/>
          <w:b/>
          <w:lang w:val="es-ES"/>
        </w:rPr>
        <w:t>)</w:t>
      </w:r>
    </w:p>
    <w:p w:rsidR="003C2734" w:rsidRDefault="00FB4172" w:rsidP="001979D6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Publicar el </w:t>
      </w:r>
      <w:r w:rsidR="00042384">
        <w:rPr>
          <w:rFonts w:cs="Arial"/>
          <w:lang w:val="es-ES"/>
        </w:rPr>
        <w:t>A</w:t>
      </w:r>
      <w:r w:rsidR="00155221">
        <w:rPr>
          <w:rFonts w:cs="Arial"/>
          <w:lang w:val="es-ES"/>
        </w:rPr>
        <w:t xml:space="preserve">rchivo </w:t>
      </w:r>
      <w:r w:rsidR="00F92740" w:rsidRPr="00F92740">
        <w:rPr>
          <w:rFonts w:cs="Arial"/>
          <w:lang w:val="es-ES"/>
        </w:rPr>
        <w:t>– botón “Publicar”</w:t>
      </w:r>
      <w:r w:rsidR="00042384">
        <w:rPr>
          <w:rFonts w:cs="Arial"/>
          <w:lang w:val="es-ES"/>
        </w:rPr>
        <w:t xml:space="preserve"> / </w:t>
      </w:r>
      <w:proofErr w:type="spellStart"/>
      <w:r w:rsidR="00042384">
        <w:rPr>
          <w:rFonts w:cs="Arial"/>
          <w:lang w:val="es-ES"/>
        </w:rPr>
        <w:t>Despublicar</w:t>
      </w:r>
      <w:proofErr w:type="spellEnd"/>
      <w:r w:rsidR="00042384">
        <w:rPr>
          <w:rFonts w:cs="Arial"/>
          <w:lang w:val="es-ES"/>
        </w:rPr>
        <w:t xml:space="preserve"> el A</w:t>
      </w:r>
      <w:r w:rsidR="00155221">
        <w:rPr>
          <w:rFonts w:cs="Arial"/>
          <w:lang w:val="es-ES"/>
        </w:rPr>
        <w:t>rchivo</w:t>
      </w:r>
      <w:r w:rsidR="000374F9">
        <w:rPr>
          <w:rFonts w:cs="Arial"/>
          <w:lang w:val="es-ES"/>
        </w:rPr>
        <w:t xml:space="preserve"> – botón “</w:t>
      </w:r>
      <w:proofErr w:type="spellStart"/>
      <w:r w:rsidR="000374F9">
        <w:rPr>
          <w:rFonts w:cs="Arial"/>
          <w:lang w:val="es-ES"/>
        </w:rPr>
        <w:t>Despublicar</w:t>
      </w:r>
      <w:proofErr w:type="spellEnd"/>
      <w:r w:rsidR="000374F9">
        <w:rPr>
          <w:rFonts w:cs="Arial"/>
          <w:lang w:val="es-ES"/>
        </w:rPr>
        <w:t>”, (según corresponda):</w:t>
      </w:r>
      <w:r w:rsidR="00CA00EF">
        <w:rPr>
          <w:rFonts w:cs="Arial"/>
          <w:lang w:val="es-ES"/>
        </w:rPr>
        <w:t xml:space="preserve"> mediante una ventan</w:t>
      </w:r>
      <w:r w:rsidR="00F92740" w:rsidRPr="00F92740">
        <w:rPr>
          <w:rFonts w:cs="Arial"/>
          <w:lang w:val="es-ES"/>
        </w:rPr>
        <w:t>a emergente se le pide al usuario confirmar la acción o cancelar</w:t>
      </w:r>
      <w:r w:rsidR="00D77326">
        <w:rPr>
          <w:rFonts w:cs="Arial"/>
          <w:lang w:val="es-ES"/>
        </w:rPr>
        <w:t>la.</w:t>
      </w:r>
    </w:p>
    <w:p w:rsidR="00FB4172" w:rsidRPr="00FB4172" w:rsidRDefault="00FB4172" w:rsidP="001979D6">
      <w:pPr>
        <w:shd w:val="clear" w:color="auto" w:fill="FCFCFC"/>
        <w:spacing w:before="100" w:beforeAutospacing="1" w:after="100" w:afterAutospacing="1"/>
        <w:rPr>
          <w:rFonts w:cs="Arial"/>
          <w:u w:val="single"/>
          <w:lang w:val="es-ES"/>
        </w:rPr>
      </w:pPr>
      <w:r w:rsidRPr="00FB4172">
        <w:rPr>
          <w:rFonts w:cs="Arial"/>
          <w:u w:val="single"/>
          <w:lang w:val="es-ES"/>
        </w:rPr>
        <w:t>Consideraciones:</w:t>
      </w:r>
    </w:p>
    <w:p w:rsidR="00FB4172" w:rsidRDefault="00FB4172" w:rsidP="00B74055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FB4172">
        <w:rPr>
          <w:rFonts w:cs="Arial"/>
          <w:lang w:val="es-ES"/>
        </w:rPr>
        <w:t xml:space="preserve">Si el </w:t>
      </w:r>
      <w:r w:rsidR="00155221">
        <w:rPr>
          <w:rFonts w:cs="Arial"/>
          <w:lang w:val="es-ES"/>
        </w:rPr>
        <w:t xml:space="preserve">Archivo </w:t>
      </w:r>
      <w:r w:rsidRPr="00FB4172">
        <w:rPr>
          <w:rFonts w:cs="Arial"/>
          <w:lang w:val="es-ES"/>
        </w:rPr>
        <w:t>se encuentra en estado “Borrador” o “</w:t>
      </w:r>
      <w:proofErr w:type="spellStart"/>
      <w:r w:rsidRPr="00FB4172">
        <w:rPr>
          <w:rFonts w:cs="Arial"/>
          <w:lang w:val="es-ES"/>
        </w:rPr>
        <w:t>Despublicado</w:t>
      </w:r>
      <w:proofErr w:type="spellEnd"/>
      <w:r w:rsidRPr="00FB4172">
        <w:rPr>
          <w:rFonts w:cs="Arial"/>
          <w:lang w:val="es-ES"/>
        </w:rPr>
        <w:t>” el botón permite “Publicar”.</w:t>
      </w:r>
    </w:p>
    <w:p w:rsidR="00560A41" w:rsidRDefault="00FB4172" w:rsidP="001979D6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FB4172">
        <w:rPr>
          <w:rFonts w:cs="Arial"/>
          <w:lang w:val="es-ES"/>
        </w:rPr>
        <w:t>Si el</w:t>
      </w:r>
      <w:r w:rsidR="00155221">
        <w:rPr>
          <w:rFonts w:cs="Arial"/>
          <w:lang w:val="es-ES"/>
        </w:rPr>
        <w:t xml:space="preserve"> Archivo</w:t>
      </w:r>
      <w:r w:rsidRPr="00FB4172">
        <w:rPr>
          <w:rFonts w:cs="Arial"/>
          <w:lang w:val="es-ES"/>
        </w:rPr>
        <w:t xml:space="preserve"> se encuentra en estado “Publicado” el botón permite “</w:t>
      </w:r>
      <w:proofErr w:type="spellStart"/>
      <w:r w:rsidRPr="00FB4172">
        <w:rPr>
          <w:rFonts w:cs="Arial"/>
          <w:lang w:val="es-ES"/>
        </w:rPr>
        <w:t>Despublicar</w:t>
      </w:r>
      <w:proofErr w:type="spellEnd"/>
      <w:r w:rsidRPr="00FB4172">
        <w:rPr>
          <w:rFonts w:cs="Arial"/>
          <w:lang w:val="es-ES"/>
        </w:rPr>
        <w:t>”.</w:t>
      </w:r>
    </w:p>
    <w:p w:rsidR="003102CB" w:rsidRPr="00FB4172" w:rsidRDefault="003102CB" w:rsidP="003102CB">
      <w:pPr>
        <w:pStyle w:val="Prrafodelista"/>
        <w:numPr>
          <w:ilvl w:val="0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Si el usuario </w:t>
      </w:r>
      <w:proofErr w:type="spellStart"/>
      <w:r>
        <w:rPr>
          <w:rFonts w:cs="Arial"/>
          <w:lang w:val="es-ES"/>
        </w:rPr>
        <w:t>despublica</w:t>
      </w:r>
      <w:proofErr w:type="spellEnd"/>
      <w:r>
        <w:rPr>
          <w:rFonts w:cs="Arial"/>
          <w:lang w:val="es-ES"/>
        </w:rPr>
        <w:t xml:space="preserve"> un </w:t>
      </w:r>
      <w:r>
        <w:rPr>
          <w:rFonts w:cs="Arial"/>
          <w:lang w:val="es-ES"/>
        </w:rPr>
        <w:t xml:space="preserve">Archivo </w:t>
      </w:r>
      <w:r>
        <w:rPr>
          <w:rFonts w:cs="Arial"/>
          <w:lang w:val="es-ES"/>
        </w:rPr>
        <w:t xml:space="preserve">que tiene </w:t>
      </w:r>
      <w:r>
        <w:rPr>
          <w:rFonts w:cs="Arial"/>
          <w:lang w:val="es-ES"/>
        </w:rPr>
        <w:t>recursos</w:t>
      </w:r>
      <w:r>
        <w:rPr>
          <w:rFonts w:cs="Arial"/>
          <w:lang w:val="es-ES"/>
        </w:rPr>
        <w:t xml:space="preserve"> asociados, estos se </w:t>
      </w:r>
      <w:proofErr w:type="spellStart"/>
      <w:r>
        <w:rPr>
          <w:rFonts w:cs="Arial"/>
          <w:lang w:val="es-ES"/>
        </w:rPr>
        <w:t>despublicarán</w:t>
      </w:r>
      <w:proofErr w:type="spellEnd"/>
      <w:r>
        <w:rPr>
          <w:rFonts w:cs="Arial"/>
          <w:lang w:val="es-ES"/>
        </w:rPr>
        <w:t xml:space="preserve"> también</w:t>
      </w:r>
      <w:r>
        <w:rPr>
          <w:rFonts w:cs="Arial"/>
          <w:lang w:val="es-ES"/>
        </w:rPr>
        <w:t>.</w:t>
      </w:r>
    </w:p>
    <w:p w:rsidR="003102CB" w:rsidRDefault="003102CB" w:rsidP="003102CB">
      <w:pPr>
        <w:pStyle w:val="Prrafodelista"/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</w:p>
    <w:p w:rsidR="00836BA5" w:rsidRDefault="00836BA5">
      <w:pPr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p w:rsidR="00E60B5F" w:rsidRPr="00560A41" w:rsidRDefault="00C649B5" w:rsidP="00560A41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b/>
        </w:rPr>
        <w:lastRenderedPageBreak/>
        <w:t>e</w:t>
      </w:r>
      <w:r w:rsidR="00981869" w:rsidRPr="00560A41">
        <w:rPr>
          <w:b/>
        </w:rPr>
        <w:t>)</w:t>
      </w:r>
      <w:r w:rsidR="00E60B5F" w:rsidRPr="00560A41">
        <w:rPr>
          <w:b/>
        </w:rPr>
        <w:t xml:space="preserve"> </w:t>
      </w:r>
    </w:p>
    <w:p w:rsidR="00981869" w:rsidRDefault="00DA49E3" w:rsidP="001979D6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25DDD3E0" wp14:editId="4A160FBE">
            <wp:extent cx="5611218" cy="3333750"/>
            <wp:effectExtent l="19050" t="19050" r="27940" b="190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rRecursoDesdeArchiv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34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9E3" w:rsidRPr="00710558" w:rsidRDefault="00A7002F" w:rsidP="00710558">
      <w:pPr>
        <w:pStyle w:val="Prrafodelista"/>
        <w:numPr>
          <w:ilvl w:val="0"/>
          <w:numId w:val="21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La carga de A</w:t>
      </w:r>
      <w:r w:rsidR="00DA49E3" w:rsidRPr="00710558">
        <w:rPr>
          <w:rFonts w:cs="Arial"/>
          <w:b/>
          <w:lang w:val="es-ES"/>
        </w:rPr>
        <w:t xml:space="preserve">rchivos se </w:t>
      </w:r>
      <w:r w:rsidR="00171124">
        <w:rPr>
          <w:rFonts w:cs="Arial"/>
          <w:b/>
          <w:lang w:val="es-ES"/>
        </w:rPr>
        <w:t xml:space="preserve">puede </w:t>
      </w:r>
      <w:r w:rsidR="00DA49E3" w:rsidRPr="00710558">
        <w:rPr>
          <w:rFonts w:cs="Arial"/>
          <w:b/>
          <w:lang w:val="es-ES"/>
        </w:rPr>
        <w:t>hac</w:t>
      </w:r>
      <w:r w:rsidR="006B34E4">
        <w:rPr>
          <w:rFonts w:cs="Arial"/>
          <w:b/>
          <w:lang w:val="es-ES"/>
        </w:rPr>
        <w:t>e</w:t>
      </w:r>
      <w:r w:rsidR="00171124">
        <w:rPr>
          <w:rFonts w:cs="Arial"/>
          <w:b/>
          <w:lang w:val="es-ES"/>
        </w:rPr>
        <w:t>r tanto</w:t>
      </w:r>
      <w:r w:rsidR="006B34E4">
        <w:rPr>
          <w:rFonts w:cs="Arial"/>
          <w:b/>
          <w:lang w:val="es-ES"/>
        </w:rPr>
        <w:t xml:space="preserve"> desde el Dataset en el</w:t>
      </w:r>
      <w:r w:rsidR="00DA49E3" w:rsidRPr="00710558"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que se desea agregar el A</w:t>
      </w:r>
      <w:r w:rsidR="00171124">
        <w:rPr>
          <w:rFonts w:cs="Arial"/>
          <w:b/>
          <w:lang w:val="es-ES"/>
        </w:rPr>
        <w:t xml:space="preserve">rchivo como en la sección “Archivos” </w:t>
      </w:r>
      <w:r w:rsidR="00171124" w:rsidRPr="00171124">
        <w:rPr>
          <w:rFonts w:cs="Arial"/>
          <w:b/>
          <w:lang w:val="es-ES"/>
        </w:rPr>
        <w:sym w:font="Wingdings" w:char="F0E0"/>
      </w:r>
      <w:r w:rsidR="00171124">
        <w:rPr>
          <w:rFonts w:cs="Arial"/>
          <w:b/>
          <w:lang w:val="es-ES"/>
        </w:rPr>
        <w:t xml:space="preserve"> “Crear Archivos”.</w:t>
      </w:r>
    </w:p>
    <w:p w:rsidR="00DA49E3" w:rsidRDefault="00171124" w:rsidP="003102CB">
      <w:pPr>
        <w:shd w:val="clear" w:color="auto" w:fill="FCFCFC"/>
        <w:spacing w:before="100" w:beforeAutospacing="1" w:after="100" w:afterAutospacing="1"/>
        <w:ind w:left="709"/>
        <w:rPr>
          <w:rFonts w:cs="Arial"/>
          <w:lang w:val="es-ES"/>
        </w:rPr>
      </w:pPr>
      <w:r>
        <w:rPr>
          <w:rFonts w:cs="Arial"/>
          <w:lang w:val="es-ES"/>
        </w:rPr>
        <w:t>Dentro del Dataset</w:t>
      </w:r>
      <w:r w:rsidR="00042384">
        <w:rPr>
          <w:rFonts w:cs="Arial"/>
          <w:lang w:val="es-ES"/>
        </w:rPr>
        <w:t xml:space="preserve"> en el que se desea agregar el A</w:t>
      </w:r>
      <w:r>
        <w:rPr>
          <w:rFonts w:cs="Arial"/>
          <w:lang w:val="es-ES"/>
        </w:rPr>
        <w:t>rchivo, a</w:t>
      </w:r>
      <w:r w:rsidR="00981869">
        <w:rPr>
          <w:rFonts w:cs="Arial"/>
          <w:lang w:val="es-ES"/>
        </w:rPr>
        <w:t xml:space="preserve">l </w:t>
      </w:r>
      <w:proofErr w:type="spellStart"/>
      <w:r w:rsidR="00981869">
        <w:rPr>
          <w:rFonts w:cs="Arial"/>
          <w:lang w:val="es-ES"/>
        </w:rPr>
        <w:t>clicke</w:t>
      </w:r>
      <w:r w:rsidR="00573E40">
        <w:rPr>
          <w:rFonts w:cs="Arial"/>
          <w:lang w:val="es-ES"/>
        </w:rPr>
        <w:t>a</w:t>
      </w:r>
      <w:r w:rsidR="00DC5665">
        <w:rPr>
          <w:rFonts w:cs="Arial"/>
          <w:lang w:val="es-ES"/>
        </w:rPr>
        <w:t>r</w:t>
      </w:r>
      <w:proofErr w:type="spellEnd"/>
      <w:r w:rsidR="00DC5665">
        <w:rPr>
          <w:rFonts w:cs="Arial"/>
          <w:lang w:val="es-ES"/>
        </w:rPr>
        <w:t xml:space="preserve"> el botón “</w:t>
      </w:r>
      <w:r w:rsidR="00042384">
        <w:rPr>
          <w:rFonts w:cs="Arial"/>
          <w:lang w:val="es-ES"/>
        </w:rPr>
        <w:t>Nuevo Archivo</w:t>
      </w:r>
      <w:r>
        <w:rPr>
          <w:rFonts w:cs="Arial"/>
          <w:lang w:val="es-ES"/>
        </w:rPr>
        <w:t>”,</w:t>
      </w:r>
      <w:r w:rsidR="00DA49E3">
        <w:rPr>
          <w:rFonts w:cs="Arial"/>
          <w:lang w:val="es-ES"/>
        </w:rPr>
        <w:t xml:space="preserve"> se despliega una lista que permite elegir entre:</w:t>
      </w:r>
    </w:p>
    <w:p w:rsidR="00DA49E3" w:rsidRDefault="00A7002F" w:rsidP="00710558">
      <w:pPr>
        <w:pStyle w:val="Prrafodelista"/>
        <w:numPr>
          <w:ilvl w:val="0"/>
          <w:numId w:val="22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Desde un A</w:t>
      </w:r>
      <w:r w:rsidR="00DA49E3">
        <w:rPr>
          <w:rFonts w:cs="Arial"/>
          <w:lang w:val="es-ES"/>
        </w:rPr>
        <w:t xml:space="preserve">rchivo </w:t>
      </w:r>
      <w:r w:rsidR="00C649B5">
        <w:rPr>
          <w:rFonts w:cs="Arial"/>
          <w:b/>
          <w:lang w:val="es-ES"/>
        </w:rPr>
        <w:t>(</w:t>
      </w:r>
      <w:proofErr w:type="spellStart"/>
      <w:r w:rsidR="00C649B5">
        <w:rPr>
          <w:rFonts w:cs="Arial"/>
          <w:b/>
          <w:lang w:val="es-ES"/>
        </w:rPr>
        <w:t>mockup</w:t>
      </w:r>
      <w:proofErr w:type="spellEnd"/>
      <w:r w:rsidR="00C649B5">
        <w:rPr>
          <w:rFonts w:cs="Arial"/>
          <w:b/>
          <w:lang w:val="es-ES"/>
        </w:rPr>
        <w:t xml:space="preserve"> f1, f2 y f3</w:t>
      </w:r>
      <w:r w:rsidR="00DA49E3" w:rsidRPr="00DA49E3">
        <w:rPr>
          <w:rFonts w:cs="Arial"/>
          <w:b/>
          <w:lang w:val="es-ES"/>
        </w:rPr>
        <w:t>)</w:t>
      </w:r>
    </w:p>
    <w:p w:rsidR="00DA49E3" w:rsidRDefault="00DA49E3" w:rsidP="00710558">
      <w:pPr>
        <w:pStyle w:val="Prrafodelista"/>
        <w:numPr>
          <w:ilvl w:val="0"/>
          <w:numId w:val="22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Desde una URL o sitio web</w:t>
      </w:r>
      <w:r w:rsidR="00C649B5">
        <w:rPr>
          <w:rFonts w:cs="Arial"/>
          <w:lang w:val="es-ES"/>
        </w:rPr>
        <w:t xml:space="preserve"> </w:t>
      </w:r>
      <w:r w:rsidR="00C649B5" w:rsidRPr="00C649B5">
        <w:rPr>
          <w:rFonts w:cs="Arial"/>
          <w:b/>
          <w:lang w:val="es-ES"/>
        </w:rPr>
        <w:t>(fuera de alcance)</w:t>
      </w:r>
    </w:p>
    <w:p w:rsidR="00710558" w:rsidRPr="00710558" w:rsidRDefault="00DA49E3" w:rsidP="00710558">
      <w:pPr>
        <w:pStyle w:val="Prrafodelista"/>
        <w:numPr>
          <w:ilvl w:val="0"/>
          <w:numId w:val="22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Desde un servicio web</w:t>
      </w:r>
      <w:r w:rsidR="00C649B5">
        <w:rPr>
          <w:rFonts w:cs="Arial"/>
          <w:lang w:val="es-ES"/>
        </w:rPr>
        <w:t xml:space="preserve"> </w:t>
      </w:r>
      <w:r w:rsidR="00C649B5" w:rsidRPr="00C649B5">
        <w:rPr>
          <w:rFonts w:cs="Arial"/>
          <w:b/>
          <w:lang w:val="es-ES"/>
        </w:rPr>
        <w:t>(fuera de alcance)</w:t>
      </w:r>
    </w:p>
    <w:p w:rsidR="00710558" w:rsidRPr="00710558" w:rsidRDefault="00710558" w:rsidP="00710558">
      <w:pPr>
        <w:pStyle w:val="Prrafodelista"/>
        <w:shd w:val="clear" w:color="auto" w:fill="FCFCFC"/>
        <w:spacing w:before="100" w:beforeAutospacing="1" w:after="100" w:afterAutospacing="1"/>
        <w:ind w:left="1429"/>
        <w:rPr>
          <w:rFonts w:cs="Arial"/>
          <w:lang w:val="es-ES"/>
        </w:rPr>
      </w:pPr>
    </w:p>
    <w:p w:rsidR="00710558" w:rsidRPr="00710558" w:rsidRDefault="00710558" w:rsidP="00710558">
      <w:pPr>
        <w:pStyle w:val="Prrafodelista"/>
        <w:numPr>
          <w:ilvl w:val="0"/>
          <w:numId w:val="23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710558">
        <w:rPr>
          <w:rFonts w:cs="Arial"/>
          <w:lang w:val="es-ES"/>
        </w:rPr>
        <w:t xml:space="preserve">Al </w:t>
      </w:r>
      <w:proofErr w:type="spellStart"/>
      <w:r w:rsidRPr="00710558">
        <w:rPr>
          <w:rFonts w:cs="Arial"/>
          <w:lang w:val="es-ES"/>
        </w:rPr>
        <w:t>clickear</w:t>
      </w:r>
      <w:proofErr w:type="spellEnd"/>
      <w:r w:rsidRPr="00710558">
        <w:rPr>
          <w:rFonts w:cs="Arial"/>
          <w:lang w:val="es-ES"/>
        </w:rPr>
        <w:t xml:space="preserve"> sobre el botón “Recursos asociados” se listaran los</w:t>
      </w:r>
      <w:r w:rsidR="00ED00A8">
        <w:rPr>
          <w:rFonts w:cs="Arial"/>
          <w:lang w:val="es-ES"/>
        </w:rPr>
        <w:t xml:space="preserve"> A</w:t>
      </w:r>
      <w:r w:rsidR="00CA1A51">
        <w:rPr>
          <w:rFonts w:cs="Arial"/>
          <w:lang w:val="es-ES"/>
        </w:rPr>
        <w:t>rchivos que forman parte del D</w:t>
      </w:r>
      <w:r w:rsidRPr="00710558">
        <w:rPr>
          <w:rFonts w:cs="Arial"/>
          <w:lang w:val="es-ES"/>
        </w:rPr>
        <w:t xml:space="preserve">ataset. Se podrán realizar las acciones de: Ver, editar y borrar Archivo al igual que en el </w:t>
      </w:r>
      <w:proofErr w:type="spellStart"/>
      <w:r w:rsidRPr="00710558">
        <w:rPr>
          <w:rFonts w:cs="Arial"/>
          <w:b/>
          <w:lang w:val="es-ES"/>
        </w:rPr>
        <w:t>mockup</w:t>
      </w:r>
      <w:proofErr w:type="spellEnd"/>
      <w:r w:rsidRPr="00710558">
        <w:rPr>
          <w:rFonts w:cs="Arial"/>
          <w:b/>
          <w:lang w:val="es-ES"/>
        </w:rPr>
        <w:t xml:space="preserve"> a. </w:t>
      </w:r>
    </w:p>
    <w:p w:rsidR="00710558" w:rsidRDefault="00710558" w:rsidP="00710558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</w:p>
    <w:p w:rsidR="00DA49E3" w:rsidRDefault="00DA49E3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</w:p>
    <w:p w:rsidR="00DA49E3" w:rsidRDefault="00DA49E3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</w:p>
    <w:p w:rsidR="00DA49E3" w:rsidRDefault="00DA49E3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</w:p>
    <w:p w:rsidR="00DA49E3" w:rsidRDefault="00DA49E3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</w:p>
    <w:p w:rsidR="00DA49E3" w:rsidRDefault="00DA49E3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</w:p>
    <w:p w:rsidR="00DA49E3" w:rsidRDefault="00DA49E3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</w:p>
    <w:p w:rsidR="00DA49E3" w:rsidRPr="0083101E" w:rsidRDefault="0083101E" w:rsidP="0083101E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83101E">
        <w:rPr>
          <w:b/>
          <w:noProof/>
          <w:lang w:val="es-ES"/>
        </w:rPr>
        <w:lastRenderedPageBreak/>
        <w:drawing>
          <wp:anchor distT="0" distB="0" distL="114300" distR="114300" simplePos="0" relativeHeight="251679744" behindDoc="1" locked="0" layoutInCell="1" allowOverlap="1" wp14:anchorId="06A3FFD7" wp14:editId="5C9A849D">
            <wp:simplePos x="0" y="0"/>
            <wp:positionH relativeFrom="column">
              <wp:posOffset>81915</wp:posOffset>
            </wp:positionH>
            <wp:positionV relativeFrom="paragraph">
              <wp:posOffset>277495</wp:posOffset>
            </wp:positionV>
            <wp:extent cx="5612130" cy="3371850"/>
            <wp:effectExtent l="19050" t="19050" r="26670" b="19050"/>
            <wp:wrapTight wrapText="bothSides">
              <wp:wrapPolygon edited="0">
                <wp:start x="-73" y="-122"/>
                <wp:lineTo x="-73" y="21600"/>
                <wp:lineTo x="21629" y="21600"/>
                <wp:lineTo x="21629" y="-122"/>
                <wp:lineTo x="-73" y="-122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rRecursoEtapa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649B5">
        <w:rPr>
          <w:rFonts w:cs="Arial"/>
          <w:b/>
          <w:lang w:val="es-ES"/>
        </w:rPr>
        <w:t>Mockup</w:t>
      </w:r>
      <w:proofErr w:type="spellEnd"/>
      <w:r w:rsidR="00C649B5">
        <w:rPr>
          <w:rFonts w:cs="Arial"/>
          <w:b/>
          <w:lang w:val="es-ES"/>
        </w:rPr>
        <w:t xml:space="preserve"> f1</w:t>
      </w:r>
      <w:r w:rsidRPr="0083101E">
        <w:rPr>
          <w:rFonts w:cs="Arial"/>
          <w:b/>
          <w:lang w:val="es-ES"/>
        </w:rPr>
        <w:t>)</w:t>
      </w:r>
    </w:p>
    <w:p w:rsidR="00DA49E3" w:rsidRDefault="00A7002F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  <w:r>
        <w:rPr>
          <w:rFonts w:cs="Arial"/>
          <w:lang w:val="es-ES"/>
        </w:rPr>
        <w:t>Si elige “Desde un A</w:t>
      </w:r>
      <w:r w:rsidR="00DA49E3">
        <w:rPr>
          <w:rFonts w:cs="Arial"/>
          <w:lang w:val="es-ES"/>
        </w:rPr>
        <w:t>rchivo”:</w:t>
      </w:r>
      <w:r w:rsidR="00DA49E3">
        <w:rPr>
          <w:rFonts w:cs="Arial"/>
          <w:lang w:val="es-ES"/>
        </w:rPr>
        <w:br/>
        <w:t>El proceso de carga consta de 3 pasos:</w:t>
      </w:r>
      <w:r w:rsidR="00DA49E3">
        <w:rPr>
          <w:rFonts w:cs="Arial"/>
          <w:lang w:val="es-ES"/>
        </w:rPr>
        <w:br/>
      </w:r>
    </w:p>
    <w:p w:rsidR="00DA49E3" w:rsidRDefault="00A7002F" w:rsidP="00DA49E3">
      <w:pPr>
        <w:shd w:val="clear" w:color="auto" w:fill="FCFCFC"/>
        <w:spacing w:before="100" w:beforeAutospacing="1" w:after="100" w:afterAutospacing="1"/>
        <w:ind w:left="360"/>
        <w:rPr>
          <w:rFonts w:cs="Arial"/>
          <w:lang w:val="es-ES"/>
        </w:rPr>
      </w:pPr>
      <w:r>
        <w:rPr>
          <w:rFonts w:cs="Arial"/>
          <w:lang w:val="es-ES"/>
        </w:rPr>
        <w:t>Paso 1: la elección del A</w:t>
      </w:r>
      <w:r w:rsidR="00DA49E3">
        <w:rPr>
          <w:rFonts w:cs="Arial"/>
          <w:lang w:val="es-ES"/>
        </w:rPr>
        <w:t>rchivo a cargar.</w:t>
      </w:r>
    </w:p>
    <w:p w:rsidR="00DA49E3" w:rsidRDefault="00A7002F" w:rsidP="00035BAC">
      <w:pPr>
        <w:pStyle w:val="Prrafodelista"/>
        <w:numPr>
          <w:ilvl w:val="0"/>
          <w:numId w:val="18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Se permite al usuario subir un A</w:t>
      </w:r>
      <w:r w:rsidR="00DA49E3" w:rsidRPr="00DA49E3">
        <w:rPr>
          <w:rFonts w:cs="Arial"/>
          <w:lang w:val="es-ES"/>
        </w:rPr>
        <w:t>rchivo alojado en su ordenador. Para eso debe permitirse buscar la ruta de destino.</w:t>
      </w:r>
    </w:p>
    <w:p w:rsidR="00171124" w:rsidRPr="00171124" w:rsidRDefault="00A7002F" w:rsidP="00171124">
      <w:pPr>
        <w:pStyle w:val="Prrafodelista"/>
        <w:numPr>
          <w:ilvl w:val="0"/>
          <w:numId w:val="18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Al seleccionar un A</w:t>
      </w:r>
      <w:r w:rsidR="00035BAC">
        <w:rPr>
          <w:rFonts w:cs="Arial"/>
          <w:lang w:val="es-ES"/>
        </w:rPr>
        <w:t>rchivo, se continúa con el proceso de carga (Paso 2).</w:t>
      </w:r>
      <w:r w:rsidR="00171124">
        <w:rPr>
          <w:rFonts w:cs="Arial"/>
          <w:lang w:val="es-ES"/>
        </w:rPr>
        <w:br/>
      </w:r>
    </w:p>
    <w:p w:rsidR="00171124" w:rsidRPr="00171124" w:rsidRDefault="00171124" w:rsidP="00171124">
      <w:pPr>
        <w:shd w:val="clear" w:color="auto" w:fill="FCFCFC"/>
        <w:spacing w:before="100" w:beforeAutospacing="1" w:after="100" w:afterAutospacing="1"/>
        <w:ind w:left="362" w:firstLine="709"/>
        <w:rPr>
          <w:rFonts w:cs="Arial"/>
          <w:u w:val="single"/>
          <w:lang w:val="es-ES"/>
        </w:rPr>
      </w:pPr>
      <w:r w:rsidRPr="00171124">
        <w:rPr>
          <w:rFonts w:cs="Arial"/>
          <w:u w:val="single"/>
          <w:lang w:val="es-ES"/>
        </w:rPr>
        <w:t>C</w:t>
      </w:r>
      <w:r>
        <w:rPr>
          <w:rFonts w:cs="Arial"/>
          <w:u w:val="single"/>
          <w:lang w:val="es-ES"/>
        </w:rPr>
        <w:t>onsideraciones</w:t>
      </w:r>
    </w:p>
    <w:p w:rsidR="00171124" w:rsidRDefault="00171124" w:rsidP="00171124">
      <w:pPr>
        <w:shd w:val="clear" w:color="auto" w:fill="FCFCFC"/>
        <w:spacing w:before="100" w:beforeAutospacing="1" w:after="100" w:afterAutospacing="1"/>
        <w:ind w:left="362" w:firstLine="709"/>
        <w:rPr>
          <w:rFonts w:cs="Arial"/>
          <w:lang w:val="es-ES"/>
        </w:rPr>
      </w:pPr>
      <w:r>
        <w:rPr>
          <w:rFonts w:cs="Arial"/>
          <w:lang w:val="es-ES"/>
        </w:rPr>
        <w:t>Extensiones permitidas:</w:t>
      </w:r>
    </w:p>
    <w:p w:rsidR="00171124" w:rsidRDefault="00171124" w:rsidP="00171124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CSV</w:t>
      </w:r>
    </w:p>
    <w:p w:rsidR="00171124" w:rsidRDefault="00171124" w:rsidP="00171124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XLS</w:t>
      </w:r>
    </w:p>
    <w:p w:rsidR="00171124" w:rsidRDefault="00171124" w:rsidP="00171124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XLSX</w:t>
      </w:r>
    </w:p>
    <w:p w:rsidR="00171124" w:rsidRDefault="00171124" w:rsidP="00B224B2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PDF</w:t>
      </w:r>
    </w:p>
    <w:p w:rsidR="00B224B2" w:rsidRDefault="00B224B2" w:rsidP="00B224B2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ICS</w:t>
      </w:r>
    </w:p>
    <w:p w:rsidR="00B224B2" w:rsidRDefault="00B224B2" w:rsidP="00B224B2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ZIP</w:t>
      </w:r>
    </w:p>
    <w:p w:rsidR="00B224B2" w:rsidRPr="00B224B2" w:rsidRDefault="00B224B2" w:rsidP="00B224B2">
      <w:pPr>
        <w:pStyle w:val="Prrafodelista"/>
        <w:numPr>
          <w:ilvl w:val="0"/>
          <w:numId w:val="30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B224B2">
        <w:rPr>
          <w:rFonts w:cs="Arial"/>
          <w:b/>
          <w:lang w:val="es-ES"/>
        </w:rPr>
        <w:t>COMPLETAR</w:t>
      </w:r>
    </w:p>
    <w:p w:rsidR="00DA49E3" w:rsidRDefault="00DA49E3" w:rsidP="00DA49E3">
      <w:pPr>
        <w:pStyle w:val="Prrafodelista"/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</w:p>
    <w:p w:rsidR="00DA49E3" w:rsidRDefault="00DA49E3" w:rsidP="00DA49E3">
      <w:pPr>
        <w:pStyle w:val="Prrafodelista"/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</w:p>
    <w:p w:rsidR="00DA49E3" w:rsidRPr="00A7002F" w:rsidRDefault="00DA49E3" w:rsidP="00A7002F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</w:p>
    <w:p w:rsidR="00DA49E3" w:rsidRPr="0083101E" w:rsidRDefault="0083101E" w:rsidP="0083101E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83101E">
        <w:rPr>
          <w:b/>
          <w:noProof/>
          <w:lang w:val="es-ES"/>
        </w:rPr>
        <w:lastRenderedPageBreak/>
        <w:drawing>
          <wp:anchor distT="0" distB="0" distL="114300" distR="114300" simplePos="0" relativeHeight="251674624" behindDoc="1" locked="0" layoutInCell="1" allowOverlap="1" wp14:anchorId="315537FC" wp14:editId="2D518B6D">
            <wp:simplePos x="0" y="0"/>
            <wp:positionH relativeFrom="margin">
              <wp:posOffset>100965</wp:posOffset>
            </wp:positionH>
            <wp:positionV relativeFrom="paragraph">
              <wp:posOffset>323850</wp:posOffset>
            </wp:positionV>
            <wp:extent cx="5610860" cy="3486150"/>
            <wp:effectExtent l="19050" t="19050" r="27940" b="19050"/>
            <wp:wrapTight wrapText="bothSides">
              <wp:wrapPolygon edited="0">
                <wp:start x="-73" y="-118"/>
                <wp:lineTo x="-73" y="21600"/>
                <wp:lineTo x="21634" y="21600"/>
                <wp:lineTo x="21634" y="-118"/>
                <wp:lineTo x="-73" y="-118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earRecursoEtapa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649B5">
        <w:rPr>
          <w:rFonts w:cs="Arial"/>
          <w:b/>
          <w:lang w:val="es-ES"/>
        </w:rPr>
        <w:t>Mockup</w:t>
      </w:r>
      <w:proofErr w:type="spellEnd"/>
      <w:r w:rsidR="00C649B5">
        <w:rPr>
          <w:rFonts w:cs="Arial"/>
          <w:b/>
          <w:lang w:val="es-ES"/>
        </w:rPr>
        <w:t xml:space="preserve"> f2</w:t>
      </w:r>
      <w:r w:rsidRPr="0083101E">
        <w:rPr>
          <w:rFonts w:cs="Arial"/>
          <w:b/>
          <w:lang w:val="es-ES"/>
        </w:rPr>
        <w:t>)</w:t>
      </w:r>
    </w:p>
    <w:p w:rsidR="00DA49E3" w:rsidRPr="008051A6" w:rsidRDefault="00A7002F" w:rsidP="008051A6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>Paso 2: carga de datos del A</w:t>
      </w:r>
      <w:r w:rsidR="00DA49E3" w:rsidRPr="008051A6">
        <w:rPr>
          <w:rFonts w:cs="Arial"/>
          <w:lang w:val="es-ES"/>
        </w:rPr>
        <w:t>rchivo.</w:t>
      </w:r>
    </w:p>
    <w:p w:rsidR="00981869" w:rsidRPr="00D14C52" w:rsidRDefault="00981869" w:rsidP="00B74055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 w:rsidRPr="00D14C52">
        <w:rPr>
          <w:lang w:val="es-ES"/>
        </w:rPr>
        <w:t>Se solicitan los siguientes datos:</w:t>
      </w:r>
    </w:p>
    <w:p w:rsidR="00981869" w:rsidRPr="00D14C52" w:rsidRDefault="00CA1A51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Nombre del A</w:t>
      </w:r>
      <w:r w:rsidR="00E16D9E">
        <w:t>rchivo</w:t>
      </w:r>
    </w:p>
    <w:p w:rsidR="00F5720F" w:rsidRDefault="00981869" w:rsidP="006B1764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>Descripción</w:t>
      </w:r>
    </w:p>
    <w:p w:rsidR="00981869" w:rsidRDefault="00981869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D14C52">
        <w:t xml:space="preserve">Responsable (nombre de usuario del usuario responsable del </w:t>
      </w:r>
      <w:r w:rsidR="00AA2B22">
        <w:t>Archivo</w:t>
      </w:r>
      <w:r w:rsidRPr="00D14C52">
        <w:t>).</w:t>
      </w:r>
      <w:r w:rsidR="00B52765">
        <w:t xml:space="preserve"> Live </w:t>
      </w:r>
      <w:proofErr w:type="spellStart"/>
      <w:r w:rsidR="00B52765">
        <w:t>search</w:t>
      </w:r>
      <w:proofErr w:type="spellEnd"/>
      <w:r w:rsidR="00B52765">
        <w:t>.</w:t>
      </w:r>
    </w:p>
    <w:p w:rsidR="00AA2B22" w:rsidRPr="00D14C52" w:rsidRDefault="00AA2B22" w:rsidP="00AA2B22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Organismo (nombre de organismo que provee el Archivo</w:t>
      </w:r>
      <w:r w:rsidRPr="00D14C52">
        <w:t>).</w:t>
      </w:r>
      <w:r>
        <w:t xml:space="preserve"> Live </w:t>
      </w:r>
      <w:proofErr w:type="spellStart"/>
      <w:r>
        <w:t>search</w:t>
      </w:r>
      <w:proofErr w:type="spellEnd"/>
      <w:r>
        <w:t>.</w:t>
      </w:r>
    </w:p>
    <w:p w:rsidR="00AA2B22" w:rsidRDefault="00AA2B22" w:rsidP="00B74055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Frecuencia de actualización (</w:t>
      </w:r>
      <w:proofErr w:type="spellStart"/>
      <w:r>
        <w:t>combobox</w:t>
      </w:r>
      <w:proofErr w:type="spellEnd"/>
      <w:r>
        <w:t>)</w:t>
      </w:r>
    </w:p>
    <w:p w:rsidR="00035BAC" w:rsidRDefault="00035BAC" w:rsidP="00035BAC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>
        <w:t>Nota (</w:t>
      </w:r>
      <w:proofErr w:type="spellStart"/>
      <w:r>
        <w:t>Multiline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. Opcional)</w:t>
      </w:r>
    </w:p>
    <w:p w:rsidR="00891625" w:rsidRPr="003102CB" w:rsidRDefault="00891625" w:rsidP="00035BAC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</w:pPr>
      <w:r w:rsidRPr="003102CB">
        <w:rPr>
          <w:rFonts w:cs="Arial"/>
          <w:lang w:val="es-ES"/>
        </w:rPr>
        <w:t>Mostrar en “Actividad reciente” (</w:t>
      </w:r>
      <w:proofErr w:type="spellStart"/>
      <w:r w:rsidRPr="003102CB">
        <w:rPr>
          <w:rFonts w:cs="Arial"/>
          <w:lang w:val="es-ES"/>
        </w:rPr>
        <w:t>check</w:t>
      </w:r>
      <w:proofErr w:type="spellEnd"/>
      <w:r w:rsidRPr="003102CB">
        <w:rPr>
          <w:rFonts w:cs="Arial"/>
          <w:lang w:val="es-ES"/>
        </w:rPr>
        <w:t xml:space="preserve">, por defecto </w:t>
      </w:r>
      <w:proofErr w:type="spellStart"/>
      <w:r w:rsidRPr="003102CB">
        <w:rPr>
          <w:rFonts w:cs="Arial"/>
          <w:lang w:val="es-ES"/>
        </w:rPr>
        <w:t>destildado</w:t>
      </w:r>
      <w:proofErr w:type="spellEnd"/>
      <w:r w:rsidRPr="003102CB">
        <w:rPr>
          <w:rFonts w:cs="Arial"/>
          <w:lang w:val="es-ES"/>
        </w:rPr>
        <w:t>).</w:t>
      </w:r>
    </w:p>
    <w:p w:rsidR="00230DF8" w:rsidRPr="00D14C52" w:rsidRDefault="00D14C52" w:rsidP="00D14C52">
      <w:pPr>
        <w:shd w:val="clear" w:color="auto" w:fill="FCFCFC"/>
        <w:spacing w:before="100" w:beforeAutospacing="1" w:after="100" w:afterAutospacing="1"/>
        <w:ind w:left="576"/>
        <w:rPr>
          <w:u w:val="single"/>
        </w:rPr>
      </w:pPr>
      <w:r w:rsidRPr="00D14C52">
        <w:t xml:space="preserve">    </w:t>
      </w:r>
      <w:r w:rsidRPr="00D14C52">
        <w:br/>
        <w:t xml:space="preserve">     </w:t>
      </w:r>
      <w:r w:rsidR="00F5720F" w:rsidRPr="00D14C52">
        <w:rPr>
          <w:u w:val="single"/>
        </w:rPr>
        <w:t>Consideraciones</w:t>
      </w:r>
    </w:p>
    <w:p w:rsidR="00F5720F" w:rsidRDefault="00F5720F" w:rsidP="00B74055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 w:rsidRPr="00F5720F">
        <w:t>Todos los campos son obligatorio</w:t>
      </w:r>
      <w:r w:rsidR="00A7002F">
        <w:t>s para poder guardar el A</w:t>
      </w:r>
      <w:r w:rsidR="00E16D9E">
        <w:t xml:space="preserve">rchivo </w:t>
      </w:r>
      <w:r w:rsidRPr="00F5720F">
        <w:t>a excepci</w:t>
      </w:r>
      <w:r w:rsidR="00573E40">
        <w:t>ón de la Nota que es opcional.</w:t>
      </w:r>
    </w:p>
    <w:p w:rsidR="00DB31AA" w:rsidRDefault="00DB31AA" w:rsidP="00B74055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 w:rsidRPr="00DB31AA">
        <w:rPr>
          <w:b/>
        </w:rPr>
        <w:t>Importante:</w:t>
      </w:r>
      <w:r>
        <w:t xml:space="preserve"> El campo “Nombre” puede repetirse entre todos los archivos existentes </w:t>
      </w:r>
      <w:r w:rsidR="00894D41">
        <w:t>siempre y cuando archivos con el mismo nombre no pertenezcan al mismo Dataset o, si pertenecen al mismo Dataset, la extensión sea diferente.</w:t>
      </w:r>
    </w:p>
    <w:p w:rsidR="00035BAC" w:rsidRDefault="00035BAC" w:rsidP="00B74055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>
        <w:t>El botón “Atrás” permite volver a la pa</w:t>
      </w:r>
      <w:r w:rsidR="00A7002F">
        <w:t>ntalla anterior sin guardar el A</w:t>
      </w:r>
      <w:r>
        <w:t>rchivo.</w:t>
      </w:r>
    </w:p>
    <w:p w:rsidR="00C17B88" w:rsidRDefault="00C17B88" w:rsidP="00B74055">
      <w:pPr>
        <w:pStyle w:val="Prrafodelista"/>
        <w:numPr>
          <w:ilvl w:val="0"/>
          <w:numId w:val="15"/>
        </w:numPr>
        <w:shd w:val="clear" w:color="auto" w:fill="FCFCFC"/>
        <w:spacing w:before="100" w:beforeAutospacing="1" w:after="100" w:afterAutospacing="1"/>
      </w:pPr>
      <w:r>
        <w:t>El botón “</w:t>
      </w:r>
      <w:r w:rsidR="00CA1A51">
        <w:t>Guardar</w:t>
      </w:r>
      <w:r>
        <w:t>” permite continuar con el proceso de carga (Paso 3).</w:t>
      </w:r>
    </w:p>
    <w:p w:rsidR="00573E40" w:rsidRDefault="00573E40" w:rsidP="00573E40">
      <w:pPr>
        <w:shd w:val="clear" w:color="auto" w:fill="FCFCFC"/>
        <w:spacing w:before="100" w:beforeAutospacing="1" w:after="100" w:afterAutospacing="1"/>
      </w:pPr>
    </w:p>
    <w:p w:rsidR="00B0710C" w:rsidRDefault="00B0710C" w:rsidP="00573E40">
      <w:pPr>
        <w:shd w:val="clear" w:color="auto" w:fill="FCFCFC"/>
        <w:spacing w:before="100" w:beforeAutospacing="1" w:after="100" w:afterAutospacing="1"/>
      </w:pPr>
    </w:p>
    <w:p w:rsidR="00C17B88" w:rsidRDefault="00C17B88" w:rsidP="00573E40">
      <w:pPr>
        <w:shd w:val="clear" w:color="auto" w:fill="FCFCFC"/>
        <w:spacing w:before="100" w:beforeAutospacing="1" w:after="100" w:afterAutospacing="1"/>
      </w:pPr>
    </w:p>
    <w:p w:rsidR="001A26B9" w:rsidRPr="0096708A" w:rsidRDefault="00C649B5" w:rsidP="00573E40">
      <w:pPr>
        <w:shd w:val="clear" w:color="auto" w:fill="FCFCFC"/>
        <w:spacing w:before="100" w:beforeAutospacing="1" w:after="100" w:afterAutospacing="1"/>
        <w:rPr>
          <w:b/>
        </w:rPr>
      </w:pPr>
      <w:proofErr w:type="spellStart"/>
      <w:r>
        <w:rPr>
          <w:b/>
        </w:rPr>
        <w:t>Mockup</w:t>
      </w:r>
      <w:proofErr w:type="spellEnd"/>
      <w:r>
        <w:rPr>
          <w:b/>
        </w:rPr>
        <w:t xml:space="preserve"> f3)</w:t>
      </w:r>
    </w:p>
    <w:p w:rsidR="001A26B9" w:rsidRDefault="00C17B88" w:rsidP="00573E40">
      <w:pPr>
        <w:shd w:val="clear" w:color="auto" w:fill="FCFCFC"/>
        <w:spacing w:before="100" w:beforeAutospacing="1" w:after="100" w:afterAutospacing="1"/>
      </w:pPr>
      <w:r>
        <w:rPr>
          <w:noProof/>
          <w:lang w:val="es-ES"/>
        </w:rPr>
        <w:drawing>
          <wp:inline distT="0" distB="0" distL="0" distR="0" wp14:anchorId="2C5E9603" wp14:editId="43ADBA85">
            <wp:extent cx="5699760" cy="3420094"/>
            <wp:effectExtent l="19050" t="19050" r="15240" b="285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rRecursoEtapa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59" cy="3426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26B9" w:rsidRDefault="00C17B88" w:rsidP="00573E40">
      <w:pPr>
        <w:shd w:val="clear" w:color="auto" w:fill="FCFCFC"/>
        <w:spacing w:before="100" w:beforeAutospacing="1" w:after="100" w:afterAutospacing="1"/>
      </w:pPr>
      <w:r>
        <w:t>Paso 3: Revisión</w:t>
      </w:r>
    </w:p>
    <w:p w:rsidR="00C17B88" w:rsidRDefault="00C17B88" w:rsidP="00987844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>
        <w:t xml:space="preserve">Se listas los datos ingresados previamente </w:t>
      </w:r>
    </w:p>
    <w:p w:rsidR="0096708A" w:rsidRDefault="0096708A" w:rsidP="00987844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 w:rsidRPr="00C17B88">
        <w:rPr>
          <w:lang w:val="es-ES"/>
        </w:rPr>
        <w:t>Se podrán editar</w:t>
      </w:r>
      <w:r w:rsidR="00C17B88" w:rsidRPr="00C17B88">
        <w:rPr>
          <w:lang w:val="es-ES"/>
        </w:rPr>
        <w:t xml:space="preserve"> los datos ingresados en el paso anterior.</w:t>
      </w:r>
    </w:p>
    <w:p w:rsidR="00C17B88" w:rsidRDefault="00C17B88" w:rsidP="00C17B88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>
        <w:t>Una vez finalizada la carga, se continúa mediante el b</w:t>
      </w:r>
      <w:r w:rsidR="00A7002F">
        <w:t>otón “Guardar”, se almacena el A</w:t>
      </w:r>
      <w:r>
        <w:t xml:space="preserve">rchivo y se listan los datos del mismo </w:t>
      </w:r>
      <w:r w:rsidR="00C649B5">
        <w:rPr>
          <w:b/>
        </w:rPr>
        <w:t>(</w:t>
      </w:r>
      <w:proofErr w:type="spellStart"/>
      <w:r w:rsidR="00C649B5">
        <w:rPr>
          <w:b/>
        </w:rPr>
        <w:t>mockup</w:t>
      </w:r>
      <w:proofErr w:type="spellEnd"/>
      <w:r w:rsidR="00C649B5">
        <w:rPr>
          <w:b/>
        </w:rPr>
        <w:t xml:space="preserve"> b</w:t>
      </w:r>
      <w:r w:rsidRPr="00C17B88">
        <w:rPr>
          <w:b/>
        </w:rPr>
        <w:t>).</w:t>
      </w:r>
      <w:r>
        <w:t xml:space="preserve"> El usuario podrá</w:t>
      </w:r>
      <w:r w:rsidR="00CA1A51">
        <w:t xml:space="preserve"> volver a la pantalla anterior mediante e</w:t>
      </w:r>
      <w:r w:rsidR="00A7002F">
        <w:t>l botón “Atrás” sin guardar el A</w:t>
      </w:r>
      <w:r w:rsidR="00CA1A51">
        <w:t>rchivo.</w:t>
      </w:r>
    </w:p>
    <w:p w:rsidR="00C17B88" w:rsidRDefault="00C17B88" w:rsidP="00C17B88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</w:pPr>
      <w:r>
        <w:t>El Archivo se guarda en estado Borrador.</w:t>
      </w:r>
    </w:p>
    <w:p w:rsidR="001A26B9" w:rsidRDefault="001A26B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Default="00473C29" w:rsidP="00573E40">
      <w:pPr>
        <w:shd w:val="clear" w:color="auto" w:fill="FCFCFC"/>
        <w:spacing w:before="100" w:beforeAutospacing="1" w:after="100" w:afterAutospacing="1"/>
      </w:pPr>
    </w:p>
    <w:p w:rsidR="00473C29" w:rsidRPr="00473C29" w:rsidRDefault="00F243FA" w:rsidP="00573E40">
      <w:pPr>
        <w:shd w:val="clear" w:color="auto" w:fill="FCFCFC"/>
        <w:spacing w:before="100" w:beforeAutospacing="1" w:after="100" w:afterAutospacing="1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75648" behindDoc="1" locked="0" layoutInCell="1" allowOverlap="1" wp14:anchorId="7AD95A74" wp14:editId="7F7001AF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5568950" cy="3016250"/>
            <wp:effectExtent l="19050" t="19050" r="12700" b="12700"/>
            <wp:wrapTight wrapText="bothSides">
              <wp:wrapPolygon edited="0">
                <wp:start x="-74" y="-136"/>
                <wp:lineTo x="-74" y="21555"/>
                <wp:lineTo x="21575" y="21555"/>
                <wp:lineTo x="21575" y="-136"/>
                <wp:lineTo x="-74" y="-136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arDatosArchiv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01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3C29" w:rsidRPr="00473C29">
        <w:rPr>
          <w:b/>
        </w:rPr>
        <w:t>Mockup</w:t>
      </w:r>
      <w:proofErr w:type="spellEnd"/>
      <w:r w:rsidR="00473C29" w:rsidRPr="00473C29">
        <w:rPr>
          <w:b/>
        </w:rPr>
        <w:t xml:space="preserve">  </w:t>
      </w:r>
      <w:r w:rsidR="00C649B5">
        <w:rPr>
          <w:b/>
        </w:rPr>
        <w:t>g</w:t>
      </w:r>
      <w:r w:rsidR="00473C29" w:rsidRPr="00473C29">
        <w:rPr>
          <w:b/>
        </w:rPr>
        <w:t>)</w:t>
      </w:r>
    </w:p>
    <w:p w:rsidR="00F243FA" w:rsidRPr="00F243FA" w:rsidRDefault="00F243FA" w:rsidP="00F243FA">
      <w:pPr>
        <w:pStyle w:val="Prrafodelista"/>
        <w:numPr>
          <w:ilvl w:val="0"/>
          <w:numId w:val="12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1C2328">
        <w:rPr>
          <w:rFonts w:cs="Arial"/>
          <w:lang w:val="es-ES"/>
        </w:rPr>
        <w:t>Editar y/</w:t>
      </w:r>
      <w:r w:rsidR="00B0710C">
        <w:rPr>
          <w:rFonts w:cs="Arial"/>
          <w:lang w:val="es-ES"/>
        </w:rPr>
        <w:t>o borrar Archivo</w:t>
      </w:r>
      <w:r w:rsidRPr="00186C12">
        <w:rPr>
          <w:rFonts w:cs="Arial"/>
          <w:lang w:val="es-ES"/>
        </w:rPr>
        <w:t xml:space="preserve"> – botón “</w:t>
      </w:r>
      <w:r w:rsidRPr="00186C12">
        <w:rPr>
          <w:rFonts w:cs="Arial"/>
          <w:lang w:val="es-ES" w:eastAsia="es-AR"/>
        </w:rPr>
        <w:t>•••”</w:t>
      </w:r>
      <w:r>
        <w:rPr>
          <w:rFonts w:cs="Arial"/>
          <w:lang w:val="es-ES" w:eastAsia="es-AR"/>
        </w:rPr>
        <w:t xml:space="preserve"> :</w:t>
      </w:r>
    </w:p>
    <w:p w:rsidR="00F243FA" w:rsidRPr="00F243FA" w:rsidRDefault="00F243FA" w:rsidP="00F243FA">
      <w:pPr>
        <w:pStyle w:val="Prrafodelista"/>
        <w:numPr>
          <w:ilvl w:val="1"/>
          <w:numId w:val="12"/>
        </w:num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lang w:val="es-ES" w:eastAsia="es-AR"/>
        </w:rPr>
        <w:t xml:space="preserve">Si elige borrar: </w:t>
      </w:r>
      <w:r>
        <w:rPr>
          <w:rFonts w:cs="Arial"/>
          <w:lang w:val="es-ES"/>
        </w:rPr>
        <w:t>mediante una ventan</w:t>
      </w:r>
      <w:r w:rsidRPr="00F92740">
        <w:rPr>
          <w:rFonts w:cs="Arial"/>
          <w:lang w:val="es-ES"/>
        </w:rPr>
        <w:t>a emergente se le pide al usuario confirmar la acción o cancelar</w:t>
      </w:r>
      <w:r>
        <w:rPr>
          <w:rFonts w:cs="Arial"/>
          <w:lang w:val="es-ES"/>
        </w:rPr>
        <w:t xml:space="preserve">la. </w:t>
      </w:r>
      <w:r w:rsidRPr="006F5FB5">
        <w:rPr>
          <w:rFonts w:cs="Arial"/>
          <w:b/>
          <w:lang w:val="es-ES"/>
        </w:rPr>
        <w:t>(</w:t>
      </w:r>
      <w:proofErr w:type="spellStart"/>
      <w:r w:rsidR="00CA1A51">
        <w:rPr>
          <w:rFonts w:cs="Arial"/>
          <w:b/>
          <w:lang w:val="es-ES"/>
        </w:rPr>
        <w:t>mockup</w:t>
      </w:r>
      <w:proofErr w:type="spellEnd"/>
      <w:r w:rsidR="00CA1A51">
        <w:rPr>
          <w:rFonts w:cs="Arial"/>
          <w:b/>
          <w:lang w:val="es-ES"/>
        </w:rPr>
        <w:t xml:space="preserve"> h</w:t>
      </w:r>
      <w:r w:rsidRPr="006F5FB5">
        <w:rPr>
          <w:rFonts w:cs="Arial"/>
          <w:b/>
          <w:lang w:val="es-ES"/>
        </w:rPr>
        <w:t>)</w:t>
      </w:r>
    </w:p>
    <w:p w:rsidR="00CA1A51" w:rsidRPr="00CA1A51" w:rsidRDefault="00F243FA" w:rsidP="00CA1A51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>
        <w:rPr>
          <w:rFonts w:cs="Arial"/>
          <w:lang w:val="es-ES"/>
        </w:rPr>
        <w:t xml:space="preserve">Si elige editar: </w:t>
      </w:r>
      <w:r w:rsidRPr="00F243FA">
        <w:rPr>
          <w:rFonts w:cs="Arial"/>
          <w:lang w:val="es-ES"/>
        </w:rPr>
        <w:t>permite la edición de los campos ingresados en la car</w:t>
      </w:r>
      <w:r w:rsidR="00A7002F">
        <w:rPr>
          <w:rFonts w:cs="Arial"/>
          <w:lang w:val="es-ES"/>
        </w:rPr>
        <w:t>ga del A</w:t>
      </w:r>
      <w:r w:rsidR="00CA1A51">
        <w:rPr>
          <w:rFonts w:cs="Arial"/>
          <w:lang w:val="es-ES"/>
        </w:rPr>
        <w:t xml:space="preserve">rchivo, menos su estado </w:t>
      </w:r>
      <w:r w:rsidR="00CA1A51" w:rsidRPr="00CA1A51">
        <w:rPr>
          <w:rFonts w:cs="Arial"/>
          <w:b/>
          <w:lang w:val="es-ES"/>
        </w:rPr>
        <w:t>(</w:t>
      </w:r>
      <w:proofErr w:type="spellStart"/>
      <w:r w:rsidR="00CA1A51">
        <w:rPr>
          <w:rFonts w:cs="Arial"/>
          <w:b/>
          <w:lang w:val="es-ES"/>
        </w:rPr>
        <w:t>mockup</w:t>
      </w:r>
      <w:proofErr w:type="spellEnd"/>
      <w:r w:rsidR="00CA1A51">
        <w:rPr>
          <w:rFonts w:cs="Arial"/>
          <w:b/>
          <w:lang w:val="es-ES"/>
        </w:rPr>
        <w:t xml:space="preserve"> g) </w:t>
      </w:r>
      <w:r w:rsidR="00CA1A51" w:rsidRPr="00CA1A51">
        <w:rPr>
          <w:rFonts w:cs="Arial"/>
          <w:lang w:val="es-ES"/>
        </w:rPr>
        <w:t>siempre y cuando se guarden los mismos (botón “Guardar”).  El botón “Cancelar” vuelve a la pantalla anterior sin guardar los cambios.</w:t>
      </w:r>
    </w:p>
    <w:p w:rsidR="00F243FA" w:rsidRPr="00F243FA" w:rsidRDefault="00F243FA" w:rsidP="00F243FA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6672" behindDoc="1" locked="0" layoutInCell="1" allowOverlap="1" wp14:anchorId="06FD85FF" wp14:editId="470A3F02">
            <wp:simplePos x="0" y="0"/>
            <wp:positionH relativeFrom="margin">
              <wp:align>left</wp:align>
            </wp:positionH>
            <wp:positionV relativeFrom="paragraph">
              <wp:posOffset>434290</wp:posOffset>
            </wp:positionV>
            <wp:extent cx="5612130" cy="3039745"/>
            <wp:effectExtent l="19050" t="19050" r="26670" b="27305"/>
            <wp:wrapTight wrapText="bothSides">
              <wp:wrapPolygon edited="0">
                <wp:start x="-73" y="-135"/>
                <wp:lineTo x="-73" y="21659"/>
                <wp:lineTo x="21629" y="21659"/>
                <wp:lineTo x="21629" y="-135"/>
                <wp:lineTo x="-73" y="-135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rrarArchiv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cs="Arial"/>
          <w:b/>
          <w:lang w:val="es-ES"/>
        </w:rPr>
        <w:t>Mockup</w:t>
      </w:r>
      <w:proofErr w:type="spellEnd"/>
      <w:r>
        <w:rPr>
          <w:rFonts w:cs="Arial"/>
          <w:b/>
          <w:lang w:val="es-ES"/>
        </w:rPr>
        <w:t xml:space="preserve"> </w:t>
      </w:r>
      <w:r w:rsidR="00C649B5">
        <w:rPr>
          <w:rFonts w:cs="Arial"/>
          <w:b/>
          <w:lang w:val="es-ES"/>
        </w:rPr>
        <w:t>h</w:t>
      </w:r>
      <w:r>
        <w:rPr>
          <w:rFonts w:cs="Arial"/>
          <w:b/>
          <w:lang w:val="es-ES"/>
        </w:rPr>
        <w:t>)</w:t>
      </w:r>
    </w:p>
    <w:p w:rsidR="00F243FA" w:rsidRPr="00410865" w:rsidRDefault="00410865" w:rsidP="00410865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b/>
          <w:noProof/>
          <w:lang w:val="es-ES"/>
        </w:rPr>
        <w:drawing>
          <wp:anchor distT="0" distB="0" distL="114300" distR="114300" simplePos="0" relativeHeight="251677696" behindDoc="1" locked="0" layoutInCell="1" allowOverlap="1" wp14:anchorId="6F20127B" wp14:editId="3C71E1F5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612130" cy="3143250"/>
            <wp:effectExtent l="19050" t="19050" r="26670" b="19050"/>
            <wp:wrapTight wrapText="bothSides">
              <wp:wrapPolygon edited="0">
                <wp:start x="-73" y="-131"/>
                <wp:lineTo x="-73" y="21600"/>
                <wp:lineTo x="21629" y="21600"/>
                <wp:lineTo x="21629" y="-131"/>
                <wp:lineTo x="-73" y="-131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rearDes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C649B5">
        <w:rPr>
          <w:rFonts w:cs="Arial"/>
          <w:b/>
          <w:lang w:val="es-ES"/>
        </w:rPr>
        <w:t>Mockup</w:t>
      </w:r>
      <w:proofErr w:type="spellEnd"/>
      <w:r w:rsidR="00C649B5">
        <w:rPr>
          <w:rFonts w:cs="Arial"/>
          <w:b/>
          <w:lang w:val="es-ES"/>
        </w:rPr>
        <w:t xml:space="preserve"> c</w:t>
      </w:r>
      <w:r>
        <w:rPr>
          <w:rFonts w:cs="Arial"/>
          <w:b/>
          <w:lang w:val="es-ES"/>
        </w:rPr>
        <w:t>)</w:t>
      </w:r>
    </w:p>
    <w:p w:rsidR="00410865" w:rsidRDefault="00410865" w:rsidP="00410865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>
        <w:rPr>
          <w:rFonts w:cs="Arial"/>
          <w:noProof/>
          <w:lang w:val="es-ES"/>
        </w:rPr>
        <w:drawing>
          <wp:anchor distT="0" distB="0" distL="114300" distR="114300" simplePos="0" relativeHeight="251678720" behindDoc="1" locked="0" layoutInCell="1" allowOverlap="1" wp14:anchorId="77F655C8" wp14:editId="4045DB6F">
            <wp:simplePos x="0" y="0"/>
            <wp:positionH relativeFrom="margin">
              <wp:posOffset>30480</wp:posOffset>
            </wp:positionH>
            <wp:positionV relativeFrom="paragraph">
              <wp:posOffset>3801745</wp:posOffset>
            </wp:positionV>
            <wp:extent cx="5612130" cy="3200400"/>
            <wp:effectExtent l="19050" t="19050" r="26670" b="19050"/>
            <wp:wrapTight wrapText="bothSides">
              <wp:wrapPolygon edited="0">
                <wp:start x="-73" y="-129"/>
                <wp:lineTo x="-73" y="21600"/>
                <wp:lineTo x="21629" y="21600"/>
                <wp:lineTo x="21629" y="-129"/>
                <wp:lineTo x="-73" y="-129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earDesd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6BA5">
        <w:rPr>
          <w:rFonts w:cs="Arial"/>
          <w:lang w:val="es-ES"/>
        </w:rPr>
        <w:t>Crear R</w:t>
      </w:r>
      <w:r w:rsidRPr="00410865">
        <w:rPr>
          <w:rFonts w:cs="Arial"/>
          <w:lang w:val="es-ES"/>
        </w:rPr>
        <w:t xml:space="preserve">ecursos asociados al Archivo – botón “Recursos Asociados”: despliega una lista que permite elegir entre crear una “Vista” o una “Visualización” </w:t>
      </w:r>
      <w:r w:rsidRPr="00410865">
        <w:rPr>
          <w:rFonts w:cs="Arial"/>
          <w:b/>
          <w:lang w:val="es-ES"/>
        </w:rPr>
        <w:t>(fuera de alcance).</w:t>
      </w:r>
    </w:p>
    <w:p w:rsidR="005032D2" w:rsidRDefault="00410865" w:rsidP="00573E40">
      <w:pPr>
        <w:shd w:val="clear" w:color="auto" w:fill="FCFCFC"/>
        <w:spacing w:before="100" w:beforeAutospacing="1" w:after="100" w:afterAutospacing="1"/>
        <w:rPr>
          <w:rFonts w:cs="Arial"/>
          <w:b/>
          <w:lang w:val="es-ES"/>
        </w:rPr>
      </w:pPr>
      <w:r w:rsidRPr="00824B50">
        <w:rPr>
          <w:rFonts w:cs="Arial"/>
          <w:lang w:val="es-ES"/>
        </w:rPr>
        <w:lastRenderedPageBreak/>
        <w:t xml:space="preserve">En </w:t>
      </w:r>
      <w:r w:rsidR="00B0710C">
        <w:rPr>
          <w:rFonts w:cs="Arial"/>
          <w:lang w:val="es-ES"/>
        </w:rPr>
        <w:t>caso de posar el cursor sobre “V</w:t>
      </w:r>
      <w:r w:rsidRPr="00824B50">
        <w:rPr>
          <w:rFonts w:cs="Arial"/>
          <w:lang w:val="es-ES"/>
        </w:rPr>
        <w:t>isualizaciones” se despliega una segunda lista que permite elegir entre crear un “Gráfico” o un “Mapa</w:t>
      </w:r>
      <w:r>
        <w:rPr>
          <w:rFonts w:cs="Arial"/>
          <w:b/>
          <w:lang w:val="es-ES"/>
        </w:rPr>
        <w:t>” (fuera de alcance)</w:t>
      </w:r>
      <w:r w:rsidR="00C649B5">
        <w:rPr>
          <w:rFonts w:cs="Arial"/>
          <w:b/>
          <w:lang w:val="es-ES"/>
        </w:rPr>
        <w:t>.</w:t>
      </w:r>
    </w:p>
    <w:p w:rsidR="00836BA5" w:rsidRPr="00836BA5" w:rsidRDefault="00836BA5" w:rsidP="00573E40">
      <w:pPr>
        <w:shd w:val="clear" w:color="auto" w:fill="FCFCFC"/>
        <w:spacing w:before="100" w:beforeAutospacing="1" w:after="100" w:afterAutospacing="1"/>
        <w:rPr>
          <w:rFonts w:cs="Arial"/>
          <w:lang w:val="es-ES"/>
        </w:rPr>
      </w:pPr>
      <w:r w:rsidRPr="00836BA5">
        <w:rPr>
          <w:rFonts w:cs="Arial"/>
          <w:lang w:val="es-ES"/>
        </w:rPr>
        <w:t xml:space="preserve">Al </w:t>
      </w:r>
      <w:proofErr w:type="spellStart"/>
      <w:r w:rsidRPr="00836BA5">
        <w:rPr>
          <w:rFonts w:cs="Arial"/>
          <w:lang w:val="es-ES"/>
        </w:rPr>
        <w:t>clickear</w:t>
      </w:r>
      <w:proofErr w:type="spellEnd"/>
      <w:r w:rsidRPr="00836BA5">
        <w:rPr>
          <w:rFonts w:cs="Arial"/>
          <w:lang w:val="es-ES"/>
        </w:rPr>
        <w:t xml:space="preserve"> sobre el botón “Recursos asociados” se listaran los </w:t>
      </w:r>
      <w:r>
        <w:rPr>
          <w:rFonts w:cs="Arial"/>
          <w:lang w:val="es-ES"/>
        </w:rPr>
        <w:t xml:space="preserve">Recursos (Vistas y/o Visualizaciones) que corresponden al Archivo seleccionado. </w:t>
      </w:r>
      <w:r w:rsidRPr="00836BA5">
        <w:rPr>
          <w:rFonts w:cs="Arial"/>
          <w:lang w:val="es-ES"/>
        </w:rPr>
        <w:t>Se po</w:t>
      </w:r>
      <w:r>
        <w:rPr>
          <w:rFonts w:cs="Arial"/>
          <w:lang w:val="es-ES"/>
        </w:rPr>
        <w:t>drán realizar las acciones de: v</w:t>
      </w:r>
      <w:r w:rsidRPr="00836BA5">
        <w:rPr>
          <w:rFonts w:cs="Arial"/>
          <w:lang w:val="es-ES"/>
        </w:rPr>
        <w:t>er, editar y bo</w:t>
      </w:r>
      <w:r>
        <w:rPr>
          <w:rFonts w:cs="Arial"/>
          <w:lang w:val="es-ES"/>
        </w:rPr>
        <w:t>rrar.</w:t>
      </w:r>
      <w:r>
        <w:rPr>
          <w:rFonts w:cs="Arial"/>
          <w:lang w:val="es-ES"/>
        </w:rPr>
        <w:br/>
      </w:r>
    </w:p>
    <w:bookmarkEnd w:id="20"/>
    <w:bookmarkEnd w:id="21"/>
    <w:bookmarkEnd w:id="22"/>
    <w:bookmarkEnd w:id="23"/>
    <w:bookmarkEnd w:id="24"/>
    <w:bookmarkEnd w:id="25"/>
    <w:p w:rsidR="00710558" w:rsidRPr="00E12682" w:rsidRDefault="00710558" w:rsidP="00E12682">
      <w:r>
        <w:t xml:space="preserve"> </w:t>
      </w:r>
      <w:r w:rsidR="003102CB">
        <w:t xml:space="preserve"> </w:t>
      </w:r>
    </w:p>
    <w:sectPr w:rsidR="00710558" w:rsidRPr="00E12682" w:rsidSect="00314846">
      <w:headerReference w:type="even" r:id="rId27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92" w:rsidRDefault="00A73E92">
      <w:r>
        <w:separator/>
      </w:r>
    </w:p>
    <w:p w:rsidR="00A73E92" w:rsidRDefault="00A73E92"/>
  </w:endnote>
  <w:endnote w:type="continuationSeparator" w:id="0">
    <w:p w:rsidR="00A73E92" w:rsidRDefault="00A73E92">
      <w:r>
        <w:continuationSeparator/>
      </w:r>
    </w:p>
    <w:p w:rsidR="00A73E92" w:rsidRDefault="00A73E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A330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</w:p>
  <w:p w:rsidR="00A3300E" w:rsidRDefault="00543917" w:rsidP="00314846">
    <w:pPr>
      <w:pStyle w:val="Piedepgina"/>
    </w:pPr>
    <w:r>
      <w:rPr>
        <w:noProof/>
        <w:lang w:val="es-ES"/>
      </w:rPr>
      <w:drawing>
        <wp:inline distT="0" distB="0" distL="0" distR="0" wp14:anchorId="37602222" wp14:editId="7E0A4931">
          <wp:extent cx="5389880" cy="96520"/>
          <wp:effectExtent l="0" t="0" r="1270" b="0"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3102CB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Archivo</w:t>
    </w:r>
    <w:r w:rsidR="00A3300E">
      <w:rPr>
        <w:rFonts w:ascii="Mangal" w:hAnsi="Mangal" w:cs="Mangal"/>
        <w:sz w:val="16"/>
        <w:szCs w:val="16"/>
      </w:rPr>
      <w:t xml:space="preserve"> &lt;&lt;</w:t>
    </w:r>
    <w:proofErr w:type="spellStart"/>
    <w:r>
      <w:rPr>
        <w:rFonts w:ascii="Mangal" w:hAnsi="Mangal" w:cs="Mangal"/>
        <w:sz w:val="16"/>
        <w:szCs w:val="16"/>
      </w:rPr>
      <w:t>Odin</w:t>
    </w:r>
    <w:proofErr w:type="spellEnd"/>
    <w:r w:rsidR="00A3300E">
      <w:rPr>
        <w:rFonts w:ascii="Mangal" w:hAnsi="Mangal" w:cs="Mangal"/>
        <w:sz w:val="16"/>
        <w:szCs w:val="16"/>
      </w:rPr>
      <w:t>&gt;&gt;</w:t>
    </w:r>
    <w:r w:rsidR="00A3300E"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A3300E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  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3102CB">
      <w:rPr>
        <w:rStyle w:val="Nmerodepgina"/>
        <w:rFonts w:ascii="Mangal" w:hAnsi="Mangal" w:cs="Mangal"/>
        <w:noProof/>
        <w:sz w:val="16"/>
        <w:szCs w:val="16"/>
      </w:rPr>
      <w:t>12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="003102CB">
      <w:rPr>
        <w:rStyle w:val="Nmerodepgina"/>
        <w:rFonts w:ascii="Mangal" w:hAnsi="Mangal" w:cs="Mangal"/>
        <w:sz w:val="16"/>
        <w:szCs w:val="16"/>
      </w:rPr>
      <w:t>12</w:t>
    </w:r>
  </w:p>
  <w:p w:rsidR="00A3300E" w:rsidRPr="005B427C" w:rsidRDefault="00A3300E" w:rsidP="003251AA">
    <w:pPr>
      <w:pStyle w:val="Piedepgina"/>
    </w:pPr>
  </w:p>
  <w:p w:rsidR="00A3300E" w:rsidRDefault="00A3300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43917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5" name="Imagen 15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92" w:rsidRDefault="00A73E92">
      <w:r>
        <w:separator/>
      </w:r>
    </w:p>
    <w:p w:rsidR="00A73E92" w:rsidRDefault="00A73E92"/>
  </w:footnote>
  <w:footnote w:type="continuationSeparator" w:id="0">
    <w:p w:rsidR="00A73E92" w:rsidRDefault="00A73E92">
      <w:r>
        <w:continuationSeparator/>
      </w:r>
    </w:p>
    <w:p w:rsidR="00A73E92" w:rsidRDefault="00A73E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  <w:rPr>
        <w:b w:val="0"/>
        <w:color w:val="FFFFFF"/>
        <w:lang w:val="es-ES"/>
      </w:rPr>
    </w:pPr>
  </w:p>
  <w:p w:rsidR="00A3300E" w:rsidRDefault="00A3300E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B32055">
      <w:t xml:space="preserve"> </w:t>
    </w:r>
    <w:r w:rsidR="00543917">
      <w:rPr>
        <w:noProof/>
        <w:lang w:val="es-ES"/>
      </w:rPr>
      <w:drawing>
        <wp:inline distT="0" distB="0" distL="0" distR="0" wp14:anchorId="6BA6CAA5" wp14:editId="78B900DE">
          <wp:extent cx="817880" cy="529590"/>
          <wp:effectExtent l="0" t="0" r="1270" b="3810"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</w:pPr>
    <w:r>
      <w:rPr>
        <w:noProof/>
        <w:lang w:val="es-ES"/>
      </w:rPr>
      <w:drawing>
        <wp:inline distT="0" distB="0" distL="0" distR="0" wp14:anchorId="6C633843" wp14:editId="357246AB">
          <wp:extent cx="5389880" cy="144145"/>
          <wp:effectExtent l="0" t="0" r="1270" b="8255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543917">
      <w:rPr>
        <w:noProof/>
        <w:lang w:val="es-ES"/>
      </w:rPr>
      <w:drawing>
        <wp:inline distT="0" distB="0" distL="0" distR="0">
          <wp:extent cx="817880" cy="529590"/>
          <wp:effectExtent l="0" t="0" r="1270" b="381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>
          <wp:extent cx="5871210" cy="144145"/>
          <wp:effectExtent l="0" t="0" r="0" b="8255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r w:rsidR="00A73E92">
      <w:fldChar w:fldCharType="begin"/>
    </w:r>
    <w:r w:rsidR="00A73E92">
      <w:instrText xml:space="preserve"> TITLE  \* MERGEFORMAT </w:instrText>
    </w:r>
    <w:r w:rsidR="00A73E92">
      <w:fldChar w:fldCharType="separate"/>
    </w:r>
    <w:r>
      <w:rPr>
        <w:b w:val="0"/>
        <w:color w:val="FFFFFF"/>
        <w:lang w:val="es-ES"/>
      </w:rPr>
      <w:t>&lt;Nombre del Proyecto&gt;</w:t>
    </w:r>
    <w:r w:rsidR="00A73E92">
      <w:rPr>
        <w:b w:val="0"/>
        <w:color w:val="FFFFFF"/>
        <w:lang w:val="es-ES"/>
      </w:rPr>
      <w:fldChar w:fldCharType="end"/>
    </w:r>
    <w:r w:rsidR="00543917"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4" name="Imagen 14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88C"/>
    <w:multiLevelType w:val="hybridMultilevel"/>
    <w:tmpl w:val="DDF47CC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350411"/>
    <w:multiLevelType w:val="hybridMultilevel"/>
    <w:tmpl w:val="4B4C30C8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7ED06CD"/>
    <w:multiLevelType w:val="hybridMultilevel"/>
    <w:tmpl w:val="9F7830C2"/>
    <w:lvl w:ilvl="0" w:tplc="3654B0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271FA"/>
    <w:multiLevelType w:val="hybridMultilevel"/>
    <w:tmpl w:val="B6EE5DE4"/>
    <w:lvl w:ilvl="0" w:tplc="0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2B20254"/>
    <w:multiLevelType w:val="hybridMultilevel"/>
    <w:tmpl w:val="E7703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010A8"/>
    <w:multiLevelType w:val="hybridMultilevel"/>
    <w:tmpl w:val="B7D04C3E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7711F55"/>
    <w:multiLevelType w:val="hybridMultilevel"/>
    <w:tmpl w:val="84EE233C"/>
    <w:lvl w:ilvl="0" w:tplc="0C0A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38B242C0"/>
    <w:multiLevelType w:val="hybridMultilevel"/>
    <w:tmpl w:val="DB9ED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C5557"/>
    <w:multiLevelType w:val="hybridMultilevel"/>
    <w:tmpl w:val="2D9AD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46924"/>
    <w:multiLevelType w:val="hybridMultilevel"/>
    <w:tmpl w:val="C8B2DC00"/>
    <w:lvl w:ilvl="0" w:tplc="0C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4" w15:restartNumberingAfterBreak="0">
    <w:nsid w:val="3E8829DC"/>
    <w:multiLevelType w:val="hybridMultilevel"/>
    <w:tmpl w:val="1AC43054"/>
    <w:lvl w:ilvl="0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40CD48A0"/>
    <w:multiLevelType w:val="hybridMultilevel"/>
    <w:tmpl w:val="AA1EF25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B0327C"/>
    <w:multiLevelType w:val="hybridMultilevel"/>
    <w:tmpl w:val="E1DA00D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5980A89"/>
    <w:multiLevelType w:val="hybridMultilevel"/>
    <w:tmpl w:val="D0B06820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48AC41BE"/>
    <w:multiLevelType w:val="hybridMultilevel"/>
    <w:tmpl w:val="CE649238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A50ADB"/>
    <w:multiLevelType w:val="hybridMultilevel"/>
    <w:tmpl w:val="351A96E4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97178B"/>
    <w:multiLevelType w:val="hybridMultilevel"/>
    <w:tmpl w:val="B24A65FC"/>
    <w:lvl w:ilvl="0" w:tplc="0C0A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 w15:restartNumberingAfterBreak="0">
    <w:nsid w:val="5B47066F"/>
    <w:multiLevelType w:val="hybridMultilevel"/>
    <w:tmpl w:val="E60012C8"/>
    <w:lvl w:ilvl="0" w:tplc="0C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CFB5219"/>
    <w:multiLevelType w:val="hybridMultilevel"/>
    <w:tmpl w:val="1E2A831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D4A29A9"/>
    <w:multiLevelType w:val="hybridMultilevel"/>
    <w:tmpl w:val="FBC681F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E0A60B9"/>
    <w:multiLevelType w:val="hybridMultilevel"/>
    <w:tmpl w:val="8228BC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98C6F84"/>
    <w:multiLevelType w:val="hybridMultilevel"/>
    <w:tmpl w:val="C7082DB2"/>
    <w:lvl w:ilvl="0" w:tplc="0C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8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E7B09E1"/>
    <w:multiLevelType w:val="hybridMultilevel"/>
    <w:tmpl w:val="6B5C4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9"/>
    <w:lvlOverride w:ilvl="0">
      <w:startOverride w:val="1"/>
    </w:lvlOverride>
  </w:num>
  <w:num w:numId="4">
    <w:abstractNumId w:val="26"/>
  </w:num>
  <w:num w:numId="5">
    <w:abstractNumId w:val="28"/>
  </w:num>
  <w:num w:numId="6">
    <w:abstractNumId w:val="12"/>
  </w:num>
  <w:num w:numId="7">
    <w:abstractNumId w:val="20"/>
  </w:num>
  <w:num w:numId="8">
    <w:abstractNumId w:val="14"/>
  </w:num>
  <w:num w:numId="9">
    <w:abstractNumId w:val="25"/>
  </w:num>
  <w:num w:numId="10">
    <w:abstractNumId w:val="4"/>
  </w:num>
  <w:num w:numId="11">
    <w:abstractNumId w:val="11"/>
  </w:num>
  <w:num w:numId="12">
    <w:abstractNumId w:val="6"/>
  </w:num>
  <w:num w:numId="13">
    <w:abstractNumId w:val="2"/>
  </w:num>
  <w:num w:numId="14">
    <w:abstractNumId w:val="30"/>
  </w:num>
  <w:num w:numId="15">
    <w:abstractNumId w:val="9"/>
  </w:num>
  <w:num w:numId="16">
    <w:abstractNumId w:val="3"/>
  </w:num>
  <w:num w:numId="17">
    <w:abstractNumId w:val="0"/>
  </w:num>
  <w:num w:numId="18">
    <w:abstractNumId w:val="17"/>
  </w:num>
  <w:num w:numId="19">
    <w:abstractNumId w:val="22"/>
  </w:num>
  <w:num w:numId="20">
    <w:abstractNumId w:val="19"/>
  </w:num>
  <w:num w:numId="21">
    <w:abstractNumId w:val="8"/>
  </w:num>
  <w:num w:numId="22">
    <w:abstractNumId w:val="18"/>
  </w:num>
  <w:num w:numId="23">
    <w:abstractNumId w:val="23"/>
  </w:num>
  <w:num w:numId="24">
    <w:abstractNumId w:val="27"/>
  </w:num>
  <w:num w:numId="25">
    <w:abstractNumId w:val="24"/>
  </w:num>
  <w:num w:numId="26">
    <w:abstractNumId w:val="5"/>
  </w:num>
  <w:num w:numId="27">
    <w:abstractNumId w:val="16"/>
  </w:num>
  <w:num w:numId="28">
    <w:abstractNumId w:val="13"/>
  </w:num>
  <w:num w:numId="29">
    <w:abstractNumId w:val="21"/>
  </w:num>
  <w:num w:numId="30">
    <w:abstractNumId w:val="10"/>
  </w:num>
  <w:num w:numId="3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054C8"/>
    <w:rsid w:val="00021036"/>
    <w:rsid w:val="00035BAC"/>
    <w:rsid w:val="000366B2"/>
    <w:rsid w:val="000374F9"/>
    <w:rsid w:val="00042384"/>
    <w:rsid w:val="00042A96"/>
    <w:rsid w:val="0005226E"/>
    <w:rsid w:val="00072940"/>
    <w:rsid w:val="0007794A"/>
    <w:rsid w:val="000852C7"/>
    <w:rsid w:val="0009621F"/>
    <w:rsid w:val="00096EBD"/>
    <w:rsid w:val="000A118F"/>
    <w:rsid w:val="000B502F"/>
    <w:rsid w:val="000C73DF"/>
    <w:rsid w:val="000D54A3"/>
    <w:rsid w:val="000E4905"/>
    <w:rsid w:val="000F2793"/>
    <w:rsid w:val="000F2DE9"/>
    <w:rsid w:val="000F3593"/>
    <w:rsid w:val="000F74D4"/>
    <w:rsid w:val="0010741E"/>
    <w:rsid w:val="00111105"/>
    <w:rsid w:val="001216FB"/>
    <w:rsid w:val="00124F0E"/>
    <w:rsid w:val="001253C9"/>
    <w:rsid w:val="00143257"/>
    <w:rsid w:val="00151972"/>
    <w:rsid w:val="00155221"/>
    <w:rsid w:val="001566DA"/>
    <w:rsid w:val="00165F11"/>
    <w:rsid w:val="00171124"/>
    <w:rsid w:val="0017451B"/>
    <w:rsid w:val="00174A36"/>
    <w:rsid w:val="0017534C"/>
    <w:rsid w:val="00176973"/>
    <w:rsid w:val="00177EB1"/>
    <w:rsid w:val="00186C12"/>
    <w:rsid w:val="00192545"/>
    <w:rsid w:val="001979D6"/>
    <w:rsid w:val="001A26B9"/>
    <w:rsid w:val="001A6CAC"/>
    <w:rsid w:val="001B2B25"/>
    <w:rsid w:val="001C2328"/>
    <w:rsid w:val="001C563E"/>
    <w:rsid w:val="001C6529"/>
    <w:rsid w:val="001D01EC"/>
    <w:rsid w:val="001D0AE9"/>
    <w:rsid w:val="001D17B1"/>
    <w:rsid w:val="001D64D3"/>
    <w:rsid w:val="001D77F0"/>
    <w:rsid w:val="001E018A"/>
    <w:rsid w:val="00213878"/>
    <w:rsid w:val="002219F3"/>
    <w:rsid w:val="00230DF8"/>
    <w:rsid w:val="00256547"/>
    <w:rsid w:val="00263E4D"/>
    <w:rsid w:val="00264B98"/>
    <w:rsid w:val="002664BE"/>
    <w:rsid w:val="00281F31"/>
    <w:rsid w:val="00283070"/>
    <w:rsid w:val="00285539"/>
    <w:rsid w:val="00287819"/>
    <w:rsid w:val="002948D7"/>
    <w:rsid w:val="002A4B9F"/>
    <w:rsid w:val="002B71E0"/>
    <w:rsid w:val="002C07B8"/>
    <w:rsid w:val="002D24E7"/>
    <w:rsid w:val="002D5C0E"/>
    <w:rsid w:val="002E0BB9"/>
    <w:rsid w:val="002E1267"/>
    <w:rsid w:val="002F106D"/>
    <w:rsid w:val="003102CB"/>
    <w:rsid w:val="00312F38"/>
    <w:rsid w:val="00312FD7"/>
    <w:rsid w:val="00314846"/>
    <w:rsid w:val="00315D02"/>
    <w:rsid w:val="00315FF6"/>
    <w:rsid w:val="003162D0"/>
    <w:rsid w:val="0031720A"/>
    <w:rsid w:val="003173AF"/>
    <w:rsid w:val="003251AA"/>
    <w:rsid w:val="003318CE"/>
    <w:rsid w:val="00337234"/>
    <w:rsid w:val="003567A7"/>
    <w:rsid w:val="00362209"/>
    <w:rsid w:val="00364C7A"/>
    <w:rsid w:val="00393204"/>
    <w:rsid w:val="00393FB3"/>
    <w:rsid w:val="00395A47"/>
    <w:rsid w:val="003963D9"/>
    <w:rsid w:val="003A20F0"/>
    <w:rsid w:val="003A50E6"/>
    <w:rsid w:val="003A6FA0"/>
    <w:rsid w:val="003B213E"/>
    <w:rsid w:val="003B4A92"/>
    <w:rsid w:val="003C2734"/>
    <w:rsid w:val="003D2A6C"/>
    <w:rsid w:val="003E4A54"/>
    <w:rsid w:val="003F562B"/>
    <w:rsid w:val="003F77D6"/>
    <w:rsid w:val="00402747"/>
    <w:rsid w:val="00410230"/>
    <w:rsid w:val="00410865"/>
    <w:rsid w:val="00417AA9"/>
    <w:rsid w:val="00420716"/>
    <w:rsid w:val="00421956"/>
    <w:rsid w:val="00421F56"/>
    <w:rsid w:val="0042237E"/>
    <w:rsid w:val="00436702"/>
    <w:rsid w:val="00436A26"/>
    <w:rsid w:val="00437FA5"/>
    <w:rsid w:val="00445A1C"/>
    <w:rsid w:val="0044662E"/>
    <w:rsid w:val="00452F6A"/>
    <w:rsid w:val="004602DE"/>
    <w:rsid w:val="00466E66"/>
    <w:rsid w:val="00467E2E"/>
    <w:rsid w:val="00473C29"/>
    <w:rsid w:val="00482A9B"/>
    <w:rsid w:val="00483692"/>
    <w:rsid w:val="004844EA"/>
    <w:rsid w:val="004A4AB3"/>
    <w:rsid w:val="004B4213"/>
    <w:rsid w:val="004F39A5"/>
    <w:rsid w:val="00502361"/>
    <w:rsid w:val="005032D2"/>
    <w:rsid w:val="00510428"/>
    <w:rsid w:val="00513D6A"/>
    <w:rsid w:val="005172F9"/>
    <w:rsid w:val="00535F68"/>
    <w:rsid w:val="00543917"/>
    <w:rsid w:val="00552694"/>
    <w:rsid w:val="0055342C"/>
    <w:rsid w:val="00560A41"/>
    <w:rsid w:val="00573E40"/>
    <w:rsid w:val="00587593"/>
    <w:rsid w:val="0059184F"/>
    <w:rsid w:val="00596B66"/>
    <w:rsid w:val="005A6E00"/>
    <w:rsid w:val="005A728D"/>
    <w:rsid w:val="005B4748"/>
    <w:rsid w:val="005C203C"/>
    <w:rsid w:val="005D3588"/>
    <w:rsid w:val="005D4E18"/>
    <w:rsid w:val="005E247C"/>
    <w:rsid w:val="0060454A"/>
    <w:rsid w:val="00614985"/>
    <w:rsid w:val="00646390"/>
    <w:rsid w:val="00646954"/>
    <w:rsid w:val="006533C6"/>
    <w:rsid w:val="00672393"/>
    <w:rsid w:val="0067309F"/>
    <w:rsid w:val="0068037D"/>
    <w:rsid w:val="0068219B"/>
    <w:rsid w:val="00683B46"/>
    <w:rsid w:val="00684D36"/>
    <w:rsid w:val="006B1764"/>
    <w:rsid w:val="006B2140"/>
    <w:rsid w:val="006B2EF2"/>
    <w:rsid w:val="006B34E4"/>
    <w:rsid w:val="006B4E4B"/>
    <w:rsid w:val="006C0C12"/>
    <w:rsid w:val="006C7A25"/>
    <w:rsid w:val="006D25FC"/>
    <w:rsid w:val="006E29F8"/>
    <w:rsid w:val="006E57A6"/>
    <w:rsid w:val="006F0D49"/>
    <w:rsid w:val="006F2F96"/>
    <w:rsid w:val="006F5FB5"/>
    <w:rsid w:val="0070677E"/>
    <w:rsid w:val="00710558"/>
    <w:rsid w:val="00715935"/>
    <w:rsid w:val="0071714C"/>
    <w:rsid w:val="00727B4B"/>
    <w:rsid w:val="0073013C"/>
    <w:rsid w:val="007632EF"/>
    <w:rsid w:val="0077016B"/>
    <w:rsid w:val="007702DE"/>
    <w:rsid w:val="00780F8B"/>
    <w:rsid w:val="00782004"/>
    <w:rsid w:val="007838AF"/>
    <w:rsid w:val="007A084F"/>
    <w:rsid w:val="007B59C3"/>
    <w:rsid w:val="007E073F"/>
    <w:rsid w:val="007E6FA7"/>
    <w:rsid w:val="007F53DC"/>
    <w:rsid w:val="007F7138"/>
    <w:rsid w:val="008051A6"/>
    <w:rsid w:val="008119FD"/>
    <w:rsid w:val="00812087"/>
    <w:rsid w:val="00812B1A"/>
    <w:rsid w:val="00821D76"/>
    <w:rsid w:val="0082259C"/>
    <w:rsid w:val="00824B50"/>
    <w:rsid w:val="00827195"/>
    <w:rsid w:val="0083101E"/>
    <w:rsid w:val="00836BA5"/>
    <w:rsid w:val="0084056F"/>
    <w:rsid w:val="00847BB7"/>
    <w:rsid w:val="00851B18"/>
    <w:rsid w:val="00860274"/>
    <w:rsid w:val="00861864"/>
    <w:rsid w:val="00862C13"/>
    <w:rsid w:val="0087281B"/>
    <w:rsid w:val="008743DD"/>
    <w:rsid w:val="008821AA"/>
    <w:rsid w:val="008838A0"/>
    <w:rsid w:val="00884903"/>
    <w:rsid w:val="00891625"/>
    <w:rsid w:val="00894D41"/>
    <w:rsid w:val="008C3CCD"/>
    <w:rsid w:val="008C48C8"/>
    <w:rsid w:val="008D0E57"/>
    <w:rsid w:val="008D2203"/>
    <w:rsid w:val="008D47D1"/>
    <w:rsid w:val="008E3930"/>
    <w:rsid w:val="008F2A99"/>
    <w:rsid w:val="008F5966"/>
    <w:rsid w:val="008F6D69"/>
    <w:rsid w:val="00900F58"/>
    <w:rsid w:val="009270E9"/>
    <w:rsid w:val="00930FF6"/>
    <w:rsid w:val="00942552"/>
    <w:rsid w:val="00951E72"/>
    <w:rsid w:val="009539AF"/>
    <w:rsid w:val="00955694"/>
    <w:rsid w:val="009609BF"/>
    <w:rsid w:val="009640D3"/>
    <w:rsid w:val="00965A2E"/>
    <w:rsid w:val="00966EA8"/>
    <w:rsid w:val="0096708A"/>
    <w:rsid w:val="00981869"/>
    <w:rsid w:val="00993F39"/>
    <w:rsid w:val="009A470A"/>
    <w:rsid w:val="009A620B"/>
    <w:rsid w:val="009B15A5"/>
    <w:rsid w:val="009B49ED"/>
    <w:rsid w:val="009B7334"/>
    <w:rsid w:val="009B78C9"/>
    <w:rsid w:val="009C11FF"/>
    <w:rsid w:val="009C409D"/>
    <w:rsid w:val="009C761D"/>
    <w:rsid w:val="009D5452"/>
    <w:rsid w:val="00A148BA"/>
    <w:rsid w:val="00A153CF"/>
    <w:rsid w:val="00A27F03"/>
    <w:rsid w:val="00A31872"/>
    <w:rsid w:val="00A3300E"/>
    <w:rsid w:val="00A40F6F"/>
    <w:rsid w:val="00A42133"/>
    <w:rsid w:val="00A43C99"/>
    <w:rsid w:val="00A4540E"/>
    <w:rsid w:val="00A52432"/>
    <w:rsid w:val="00A62142"/>
    <w:rsid w:val="00A621F0"/>
    <w:rsid w:val="00A7002F"/>
    <w:rsid w:val="00A73E92"/>
    <w:rsid w:val="00A878EE"/>
    <w:rsid w:val="00A878F1"/>
    <w:rsid w:val="00AA253E"/>
    <w:rsid w:val="00AA2B22"/>
    <w:rsid w:val="00AA7AD8"/>
    <w:rsid w:val="00AB22F2"/>
    <w:rsid w:val="00AC2375"/>
    <w:rsid w:val="00AC7EBC"/>
    <w:rsid w:val="00AE063A"/>
    <w:rsid w:val="00AF24D2"/>
    <w:rsid w:val="00B02192"/>
    <w:rsid w:val="00B0710C"/>
    <w:rsid w:val="00B117A5"/>
    <w:rsid w:val="00B224B2"/>
    <w:rsid w:val="00B24BE7"/>
    <w:rsid w:val="00B251E0"/>
    <w:rsid w:val="00B32055"/>
    <w:rsid w:val="00B378C8"/>
    <w:rsid w:val="00B409EF"/>
    <w:rsid w:val="00B416E1"/>
    <w:rsid w:val="00B51EAE"/>
    <w:rsid w:val="00B52765"/>
    <w:rsid w:val="00B5462C"/>
    <w:rsid w:val="00B65357"/>
    <w:rsid w:val="00B739CF"/>
    <w:rsid w:val="00B74055"/>
    <w:rsid w:val="00B75352"/>
    <w:rsid w:val="00B82B5A"/>
    <w:rsid w:val="00BA6D7D"/>
    <w:rsid w:val="00BB2460"/>
    <w:rsid w:val="00BB47B8"/>
    <w:rsid w:val="00BD0412"/>
    <w:rsid w:val="00BD1ACC"/>
    <w:rsid w:val="00BD1D8E"/>
    <w:rsid w:val="00BE7950"/>
    <w:rsid w:val="00BF0EBD"/>
    <w:rsid w:val="00BF2D4F"/>
    <w:rsid w:val="00BF2FEC"/>
    <w:rsid w:val="00BF6F32"/>
    <w:rsid w:val="00C06E4B"/>
    <w:rsid w:val="00C17B88"/>
    <w:rsid w:val="00C32698"/>
    <w:rsid w:val="00C42778"/>
    <w:rsid w:val="00C649B5"/>
    <w:rsid w:val="00C735D0"/>
    <w:rsid w:val="00C77950"/>
    <w:rsid w:val="00C8421C"/>
    <w:rsid w:val="00C84F29"/>
    <w:rsid w:val="00C85084"/>
    <w:rsid w:val="00CA00EF"/>
    <w:rsid w:val="00CA1A51"/>
    <w:rsid w:val="00CB0737"/>
    <w:rsid w:val="00CC485F"/>
    <w:rsid w:val="00CD4464"/>
    <w:rsid w:val="00CF21B6"/>
    <w:rsid w:val="00CF7335"/>
    <w:rsid w:val="00CF76F5"/>
    <w:rsid w:val="00D00973"/>
    <w:rsid w:val="00D064CD"/>
    <w:rsid w:val="00D14C52"/>
    <w:rsid w:val="00D16C52"/>
    <w:rsid w:val="00D224F6"/>
    <w:rsid w:val="00D331BB"/>
    <w:rsid w:val="00D37029"/>
    <w:rsid w:val="00D4616D"/>
    <w:rsid w:val="00D531A4"/>
    <w:rsid w:val="00D55F89"/>
    <w:rsid w:val="00D57815"/>
    <w:rsid w:val="00D60CD1"/>
    <w:rsid w:val="00D652B3"/>
    <w:rsid w:val="00D67B8D"/>
    <w:rsid w:val="00D72056"/>
    <w:rsid w:val="00D767A4"/>
    <w:rsid w:val="00D77326"/>
    <w:rsid w:val="00D779A4"/>
    <w:rsid w:val="00D83A70"/>
    <w:rsid w:val="00DA2731"/>
    <w:rsid w:val="00DA2D5D"/>
    <w:rsid w:val="00DA49E3"/>
    <w:rsid w:val="00DB31AA"/>
    <w:rsid w:val="00DC5665"/>
    <w:rsid w:val="00DD64F1"/>
    <w:rsid w:val="00DF4AC8"/>
    <w:rsid w:val="00DF56B3"/>
    <w:rsid w:val="00E05137"/>
    <w:rsid w:val="00E055B7"/>
    <w:rsid w:val="00E05C95"/>
    <w:rsid w:val="00E12682"/>
    <w:rsid w:val="00E16D9E"/>
    <w:rsid w:val="00E20A94"/>
    <w:rsid w:val="00E21562"/>
    <w:rsid w:val="00E26834"/>
    <w:rsid w:val="00E32502"/>
    <w:rsid w:val="00E32B2A"/>
    <w:rsid w:val="00E414D5"/>
    <w:rsid w:val="00E60B5F"/>
    <w:rsid w:val="00E67B44"/>
    <w:rsid w:val="00E91269"/>
    <w:rsid w:val="00E921F9"/>
    <w:rsid w:val="00EA25C2"/>
    <w:rsid w:val="00EA2BB3"/>
    <w:rsid w:val="00EA661E"/>
    <w:rsid w:val="00EC6821"/>
    <w:rsid w:val="00ED00A8"/>
    <w:rsid w:val="00EF18E1"/>
    <w:rsid w:val="00EF5CFB"/>
    <w:rsid w:val="00F031E9"/>
    <w:rsid w:val="00F0338C"/>
    <w:rsid w:val="00F05AA3"/>
    <w:rsid w:val="00F105BE"/>
    <w:rsid w:val="00F141A4"/>
    <w:rsid w:val="00F23776"/>
    <w:rsid w:val="00F243FA"/>
    <w:rsid w:val="00F30063"/>
    <w:rsid w:val="00F30EFC"/>
    <w:rsid w:val="00F34B6D"/>
    <w:rsid w:val="00F46F30"/>
    <w:rsid w:val="00F47732"/>
    <w:rsid w:val="00F47F35"/>
    <w:rsid w:val="00F5720F"/>
    <w:rsid w:val="00F632D9"/>
    <w:rsid w:val="00F71DC8"/>
    <w:rsid w:val="00F81032"/>
    <w:rsid w:val="00F864D0"/>
    <w:rsid w:val="00F913FE"/>
    <w:rsid w:val="00F92740"/>
    <w:rsid w:val="00F92EAE"/>
    <w:rsid w:val="00F94A14"/>
    <w:rsid w:val="00F953F4"/>
    <w:rsid w:val="00FA30D0"/>
    <w:rsid w:val="00FB4172"/>
    <w:rsid w:val="00FB635A"/>
    <w:rsid w:val="00FC4780"/>
    <w:rsid w:val="00FC5B45"/>
    <w:rsid w:val="00FC6891"/>
    <w:rsid w:val="00FD2A56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C35C08-94BB-4A31-857C-83DCA4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link w:val="Ttulo1Car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uiPriority w:val="39"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C409D"/>
    <w:rPr>
      <w:rFonts w:ascii="Arial Negrita" w:hAnsi="Arial Negrita"/>
      <w:b/>
      <w:smallCaps/>
      <w:kern w:val="28"/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2.PNG"/><Relationship Id="rId27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7A6AF-F22D-4343-A6EF-C45758FD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1401</TotalTime>
  <Pages>14</Pages>
  <Words>1180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7656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dc:description>Nombre del Proyecto</dc:description>
  <cp:lastModifiedBy>Sistemas</cp:lastModifiedBy>
  <cp:revision>141</cp:revision>
  <cp:lastPrinted>2007-04-20T14:48:00Z</cp:lastPrinted>
  <dcterms:created xsi:type="dcterms:W3CDTF">2016-04-21T21:06:00Z</dcterms:created>
  <dcterms:modified xsi:type="dcterms:W3CDTF">2016-09-12T17:29:00Z</dcterms:modified>
</cp:coreProperties>
</file>